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15B" w:rsidRPr="00C4515B" w:rsidRDefault="00C4515B" w:rsidP="00C4515B">
      <w:pPr>
        <w:pStyle w:val="Heading3"/>
        <w:shd w:val="clear" w:color="auto" w:fill="FFFFFF"/>
        <w:rPr>
          <w:color w:val="333333"/>
          <w:sz w:val="22"/>
          <w:szCs w:val="22"/>
        </w:rPr>
      </w:pPr>
      <w:r w:rsidRPr="00C4515B">
        <w:rPr>
          <w:color w:val="333333"/>
          <w:sz w:val="22"/>
          <w:szCs w:val="22"/>
        </w:rPr>
        <w:t>Монографије</w:t>
      </w:r>
    </w:p>
    <w:p w:rsidR="00C4515B" w:rsidRPr="00C4515B" w:rsidRDefault="00C4515B" w:rsidP="00C451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Станимировић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Зорица,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 и Тошић Душан, Еволутивни приступ за решавање </w:t>
      </w:r>
      <w:proofErr w:type="spellStart"/>
      <w:r w:rsidRPr="00C4515B">
        <w:rPr>
          <w:rFonts w:ascii="Times New Roman" w:hAnsi="Times New Roman" w:cs="Times New Roman"/>
          <w:color w:val="333333"/>
        </w:rPr>
        <w:t>хаб</w:t>
      </w:r>
      <w:proofErr w:type="spellEnd"/>
      <w:r w:rsidRPr="00C4515B">
        <w:rPr>
          <w:rFonts w:ascii="Times New Roman" w:hAnsi="Times New Roman" w:cs="Times New Roman"/>
          <w:color w:val="333333"/>
        </w:rPr>
        <w:t>-локацијских проблема, Завод за уџбенике, Београд, 2011.</w:t>
      </w:r>
    </w:p>
    <w:p w:rsidR="00C4515B" w:rsidRPr="00C4515B" w:rsidRDefault="00C4515B" w:rsidP="00C4515B">
      <w:pPr>
        <w:pStyle w:val="Heading3"/>
        <w:shd w:val="clear" w:color="auto" w:fill="FFFFFF"/>
        <w:rPr>
          <w:color w:val="333333"/>
          <w:sz w:val="22"/>
          <w:szCs w:val="22"/>
        </w:rPr>
      </w:pPr>
      <w:r w:rsidRPr="00C4515B">
        <w:rPr>
          <w:color w:val="333333"/>
          <w:sz w:val="22"/>
          <w:szCs w:val="22"/>
        </w:rPr>
        <w:t>Радови објављени у међународним часописима, монографске студије/поглавља у књизи или радови у тематском зборнику водећег међународног значаја</w:t>
      </w:r>
    </w:p>
    <w:p w:rsidR="00C4515B" w:rsidRPr="00C4515B" w:rsidRDefault="00C4515B" w:rsidP="00C4515B">
      <w:pPr>
        <w:pStyle w:val="Heading4"/>
        <w:shd w:val="clear" w:color="auto" w:fill="FFFFFF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1. Радови објављени у врхунским међународним часописима</w:t>
      </w:r>
    </w:p>
    <w:p w:rsidR="00C4515B" w:rsidRPr="00C4515B" w:rsidRDefault="00C4515B" w:rsidP="00C451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</w:t>
      </w:r>
      <w:proofErr w:type="spellStart"/>
      <w:r w:rsidRPr="00C4515B">
        <w:rPr>
          <w:rFonts w:ascii="Times New Roman" w:hAnsi="Times New Roman" w:cs="Times New Roman"/>
          <w:color w:val="333333"/>
        </w:rPr>
        <w:t>Станимировић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Зорица, Тошић Душан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"http://www.sciencedirect.com/science/article/pii/S0377221706006163"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Two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Genetic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Uncapacitated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Single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Allocation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p-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Hub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Median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 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European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Journal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Operational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Research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– EJOR, 182,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15-28, 2006.</w:t>
      </w:r>
    </w:p>
    <w:p w:rsidR="00C4515B" w:rsidRPr="00C4515B" w:rsidRDefault="00C4515B" w:rsidP="00C451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 Картељ Александар и Матић Драган,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"http://www.sciencedirect.com/science/article/pii/S1568494612004668"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electromagnetism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metaheuristic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Maximum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Betweenness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 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Applied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Soft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13, </w:t>
      </w:r>
      <w:proofErr w:type="spellStart"/>
      <w:r w:rsidRPr="00C4515B">
        <w:rPr>
          <w:rFonts w:ascii="Times New Roman" w:hAnsi="Times New Roman" w:cs="Times New Roman"/>
          <w:color w:val="333333"/>
        </w:rPr>
        <w:t>Iss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2,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1303–1313, 2013.</w:t>
      </w:r>
    </w:p>
    <w:p w:rsidR="00C4515B" w:rsidRPr="00C4515B" w:rsidRDefault="00C4515B" w:rsidP="00C451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Грбић Милана, Картељ Александар, Јанковић Савка, Матић Драган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"https://www.computer.org/csdl/trans/tb/preprint/08637050-abs.html"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Variable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neighborhood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search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partitioning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sparse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biological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networks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into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maximum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edge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-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weighted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k-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plexes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IEEE/ACM </w:t>
      </w:r>
      <w:proofErr w:type="spellStart"/>
      <w:r w:rsidRPr="00C4515B">
        <w:rPr>
          <w:rFonts w:ascii="Times New Roman" w:hAnsi="Times New Roman" w:cs="Times New Roman"/>
          <w:color w:val="333333"/>
        </w:rPr>
        <w:t>Transactions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on </w:t>
      </w:r>
      <w:proofErr w:type="spellStart"/>
      <w:r w:rsidRPr="00C4515B">
        <w:rPr>
          <w:rFonts w:ascii="Times New Roman" w:hAnsi="Times New Roman" w:cs="Times New Roman"/>
          <w:color w:val="333333"/>
        </w:rPr>
        <w:t>Computational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Biology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Bioinformatics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DOI </w:t>
      </w:r>
      <w:proofErr w:type="spellStart"/>
      <w:r w:rsidRPr="00C4515B">
        <w:rPr>
          <w:rFonts w:ascii="Times New Roman" w:hAnsi="Times New Roman" w:cs="Times New Roman"/>
          <w:color w:val="333333"/>
        </w:rPr>
        <w:t>10.1109/TCBB.2019.2898189</w:t>
      </w:r>
      <w:proofErr w:type="spellEnd"/>
      <w:r w:rsidRPr="00C4515B">
        <w:rPr>
          <w:rFonts w:ascii="Times New Roman" w:hAnsi="Times New Roman" w:cs="Times New Roman"/>
          <w:color w:val="333333"/>
        </w:rPr>
        <w:t>, 2019.</w:t>
      </w:r>
    </w:p>
    <w:p w:rsidR="00C4515B" w:rsidRPr="00C4515B" w:rsidRDefault="00C4515B" w:rsidP="00C4515B">
      <w:pPr>
        <w:pStyle w:val="Heading4"/>
        <w:shd w:val="clear" w:color="auto" w:fill="FFFFFF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2. Радови објављени у међународним часописима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Љубић Ивана,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"https://eudml.org/doc/105234"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Simple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Plant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Location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by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Genetic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Algorithms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RAIRO - </w:t>
      </w:r>
      <w:proofErr w:type="spellStart"/>
      <w:r w:rsidRPr="00C4515B">
        <w:rPr>
          <w:rFonts w:ascii="Times New Roman" w:hAnsi="Times New Roman" w:cs="Times New Roman"/>
          <w:color w:val="333333"/>
        </w:rPr>
        <w:t>Operations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Research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35, No. 1,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127-142, 2001.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7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Fine-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grained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Tournament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Selection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Operator in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Genetic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Algorithms</w:t>
        </w:r>
        <w:proofErr w:type="spellEnd"/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Computers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Informatics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22, No. 2,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143-162, 2003.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</w:t>
      </w:r>
      <w:proofErr w:type="spellStart"/>
      <w:r w:rsidRPr="00C4515B">
        <w:rPr>
          <w:rFonts w:ascii="Times New Roman" w:hAnsi="Times New Roman" w:cs="Times New Roman"/>
          <w:color w:val="333333"/>
        </w:rPr>
        <w:t>Станимировић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Зорица, Тошић Душан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"http://www.sav.sk/index.php?lang=en&amp;charset=ascii&amp;doc=journal&amp;part=list_articles&amp;journal_issue_no=1602"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Genetic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Uncapacitated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Multiple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Allocation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Hub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Location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Informatics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24 No 4,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415-426, 2005.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Ђурић </w:t>
      </w:r>
      <w:proofErr w:type="spellStart"/>
      <w:r w:rsidRPr="00C4515B">
        <w:rPr>
          <w:rFonts w:ascii="Times New Roman" w:hAnsi="Times New Roman" w:cs="Times New Roman"/>
          <w:color w:val="333333"/>
        </w:rPr>
        <w:t>Бранкица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Тошић Душан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"http://www.sav.sk/index.php?lang=en&amp;charset=ascii&amp;doc=journal&amp;part=list_articles&amp;journal_issue_no=2120"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maximally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balanced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connected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partition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 in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graphs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by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using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genetic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Informatics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27 No 3,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341-354, 2008.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Костић Тијана, Тошић Душан, Дугошија Ђорђе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8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A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genetic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algorithm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for the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routing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and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carrier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selection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problem 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Computer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Science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Information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Systems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– COMSIS, Vol. 9 No 1,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49-62, 2012.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Лазовић Бојана, Марић Мирослав,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Савић Александар,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"https://www.emis.de/journals/PIMB/106/2.html"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integer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linear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programming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formulation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genetic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maximum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set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splitting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 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Publications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C4515B">
        <w:rPr>
          <w:rFonts w:ascii="Times New Roman" w:hAnsi="Times New Roman" w:cs="Times New Roman"/>
          <w:color w:val="333333"/>
        </w:rPr>
        <w:t>l'Institut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Mathématique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92, </w:t>
      </w:r>
      <w:proofErr w:type="spellStart"/>
      <w:r w:rsidRPr="00C4515B">
        <w:rPr>
          <w:rFonts w:ascii="Times New Roman" w:hAnsi="Times New Roman" w:cs="Times New Roman"/>
          <w:color w:val="333333"/>
        </w:rPr>
        <w:t>Iss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106,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25-34, 2012.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Николић Зорана, </w:t>
      </w:r>
      <w:proofErr w:type="spellStart"/>
      <w:r w:rsidRPr="00C4515B">
        <w:rPr>
          <w:rFonts w:ascii="Times New Roman" w:hAnsi="Times New Roman" w:cs="Times New Roman"/>
          <w:color w:val="333333"/>
        </w:rPr>
        <w:t>Брајушковић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Горан, Савић Душанка, Којић Александра, Вујовић </w:t>
      </w:r>
      <w:proofErr w:type="spellStart"/>
      <w:r w:rsidRPr="00C4515B">
        <w:rPr>
          <w:rFonts w:ascii="Times New Roman" w:hAnsi="Times New Roman" w:cs="Times New Roman"/>
          <w:color w:val="333333"/>
        </w:rPr>
        <w:t>Винка</w:t>
      </w:r>
      <w:proofErr w:type="spellEnd"/>
      <w:r w:rsidRPr="00C4515B">
        <w:rPr>
          <w:rFonts w:ascii="Times New Roman" w:hAnsi="Times New Roman" w:cs="Times New Roman"/>
          <w:color w:val="333333"/>
        </w:rPr>
        <w:t>, Томовић Саша, Церовић Снежана,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Мишљеновић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Ђура и </w:t>
      </w:r>
      <w:proofErr w:type="spellStart"/>
      <w:r w:rsidRPr="00C4515B">
        <w:rPr>
          <w:rFonts w:ascii="Times New Roman" w:hAnsi="Times New Roman" w:cs="Times New Roman"/>
          <w:color w:val="333333"/>
        </w:rPr>
        <w:t>Ромац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Станка,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"http://www.ijcem.com/1210001A.html"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Assessment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of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possible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association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between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rs3787016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prostate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cancer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risk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in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Serbian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population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International </w:t>
      </w:r>
      <w:proofErr w:type="spellStart"/>
      <w:r w:rsidRPr="00C4515B">
        <w:rPr>
          <w:rFonts w:ascii="Times New Roman" w:hAnsi="Times New Roman" w:cs="Times New Roman"/>
          <w:color w:val="333333"/>
        </w:rPr>
        <w:t>Journal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Clinical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Experimental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Medicine, Vol. 6, No. 1,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57-66, 2013.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Картељ Александар, Митић Ненад,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Тошић Душан,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"http://link.springer.com/article/10.1007/s00500-013-1180-x"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Electromagnetism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-like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Support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Vector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Machine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Parameter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Tuning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Soft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18, </w:t>
      </w:r>
      <w:proofErr w:type="spellStart"/>
      <w:r w:rsidRPr="00C4515B">
        <w:rPr>
          <w:rFonts w:ascii="Times New Roman" w:hAnsi="Times New Roman" w:cs="Times New Roman"/>
          <w:color w:val="333333"/>
        </w:rPr>
        <w:t>Iss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10,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1985-1998, 2013.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Савић Александар,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9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A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New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Nonlinear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Model for the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Two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-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Dimensional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Rectangle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Packing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Problem 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Publications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C4515B">
        <w:rPr>
          <w:rFonts w:ascii="Times New Roman" w:hAnsi="Times New Roman" w:cs="Times New Roman"/>
          <w:color w:val="333333"/>
        </w:rPr>
        <w:t>l'Institut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Mathématique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93, </w:t>
      </w:r>
      <w:proofErr w:type="spellStart"/>
      <w:r w:rsidRPr="00C4515B">
        <w:rPr>
          <w:rFonts w:ascii="Times New Roman" w:hAnsi="Times New Roman" w:cs="Times New Roman"/>
          <w:color w:val="333333"/>
        </w:rPr>
        <w:t>Iss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107,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95-107, 2013.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lastRenderedPageBreak/>
        <w:t>Дражић Зорица, Савић Александар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"http://link.springer.com/article/10.1007/s11750-013-0312-x"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integer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linear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formulation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the file transfer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scheduling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TOP, Vol. 22, </w:t>
      </w:r>
      <w:proofErr w:type="spellStart"/>
      <w:r w:rsidRPr="00C4515B">
        <w:rPr>
          <w:rFonts w:ascii="Times New Roman" w:hAnsi="Times New Roman" w:cs="Times New Roman"/>
          <w:color w:val="333333"/>
        </w:rPr>
        <w:t>Iss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3,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1062-1073, 2014.</w:t>
      </w:r>
    </w:p>
    <w:p w:rsidR="00C4515B" w:rsidRPr="00C4515B" w:rsidRDefault="00C4515B" w:rsidP="00C451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Матић Драган,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"http://www.comsis.org/archive.php?show=ppr586-1603"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Variable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Neighborhood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Search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Bandwidth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Coloring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 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Computer</w:t>
      </w:r>
      <w:proofErr w:type="spellEnd"/>
      <w:r w:rsidRPr="00C4515B">
        <w:rPr>
          <w:rFonts w:ascii="Times New Roman" w:hAnsi="Times New Roman" w:cs="Times New Roman"/>
          <w:color w:val="333333"/>
        </w:rPr>
        <w:t> </w:t>
      </w:r>
      <w:proofErr w:type="spellStart"/>
      <w:r w:rsidRPr="00C4515B">
        <w:rPr>
          <w:rFonts w:ascii="Times New Roman" w:hAnsi="Times New Roman" w:cs="Times New Roman"/>
          <w:color w:val="333333"/>
        </w:rPr>
        <w:t>Science</w:t>
      </w:r>
      <w:proofErr w:type="spellEnd"/>
      <w:r w:rsidRPr="00C4515B">
        <w:rPr>
          <w:rFonts w:ascii="Times New Roman" w:hAnsi="Times New Roman" w:cs="Times New Roman"/>
          <w:color w:val="333333"/>
        </w:rPr>
        <w:t> 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> </w:t>
      </w:r>
      <w:proofErr w:type="spellStart"/>
      <w:r w:rsidRPr="00C4515B">
        <w:rPr>
          <w:rFonts w:ascii="Times New Roman" w:hAnsi="Times New Roman" w:cs="Times New Roman"/>
          <w:color w:val="333333"/>
        </w:rPr>
        <w:t>Information</w:t>
      </w:r>
      <w:proofErr w:type="spellEnd"/>
      <w:r w:rsidRPr="00C4515B">
        <w:rPr>
          <w:rFonts w:ascii="Times New Roman" w:hAnsi="Times New Roman" w:cs="Times New Roman"/>
          <w:color w:val="333333"/>
        </w:rPr>
        <w:t> </w:t>
      </w:r>
      <w:proofErr w:type="spellStart"/>
      <w:r w:rsidRPr="00C4515B">
        <w:rPr>
          <w:rFonts w:ascii="Times New Roman" w:hAnsi="Times New Roman" w:cs="Times New Roman"/>
          <w:color w:val="333333"/>
        </w:rPr>
        <w:t>Systems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14, </w:t>
      </w:r>
      <w:proofErr w:type="spellStart"/>
      <w:r w:rsidRPr="00C4515B">
        <w:rPr>
          <w:rFonts w:ascii="Times New Roman" w:hAnsi="Times New Roman" w:cs="Times New Roman"/>
          <w:color w:val="333333"/>
        </w:rPr>
        <w:t>Iss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2,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309-327, 2017.</w:t>
      </w:r>
    </w:p>
    <w:p w:rsidR="00C4515B" w:rsidRPr="00C4515B" w:rsidRDefault="00C4515B" w:rsidP="00C4515B">
      <w:pPr>
        <w:pStyle w:val="Heading4"/>
        <w:shd w:val="clear" w:color="auto" w:fill="FFFFFF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3. Монографске студије/поглавља у књизи или радови у тематском зборнику водећег међународног значаја</w:t>
      </w:r>
    </w:p>
    <w:p w:rsidR="00C4515B" w:rsidRPr="00C4515B" w:rsidRDefault="00C4515B" w:rsidP="00C4515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Љубић Ивана, </w:t>
      </w:r>
      <w:hyperlink r:id="rId10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A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Genetic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Algorithm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for the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Uncapacitated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Network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Design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Problem</w:t>
        </w:r>
      </w:hyperlink>
      <w:r w:rsidRPr="00C4515B">
        <w:rPr>
          <w:rFonts w:ascii="Times New Roman" w:hAnsi="Times New Roman" w:cs="Times New Roman"/>
          <w:color w:val="333333"/>
        </w:rPr>
        <w:t xml:space="preserve">, Soft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in </w:t>
      </w:r>
      <w:proofErr w:type="spellStart"/>
      <w:r w:rsidRPr="00C4515B">
        <w:rPr>
          <w:rFonts w:ascii="Times New Roman" w:hAnsi="Times New Roman" w:cs="Times New Roman"/>
          <w:color w:val="333333"/>
        </w:rPr>
        <w:t>Industry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– </w:t>
      </w:r>
      <w:proofErr w:type="spellStart"/>
      <w:r w:rsidRPr="00C4515B">
        <w:rPr>
          <w:rFonts w:ascii="Times New Roman" w:hAnsi="Times New Roman" w:cs="Times New Roman"/>
          <w:color w:val="333333"/>
        </w:rPr>
        <w:t>Recent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Applications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329-338, </w:t>
      </w:r>
      <w:proofErr w:type="spellStart"/>
      <w:r w:rsidRPr="00C4515B">
        <w:rPr>
          <w:rFonts w:ascii="Times New Roman" w:hAnsi="Times New Roman" w:cs="Times New Roman"/>
          <w:color w:val="333333"/>
        </w:rPr>
        <w:t>Springer</w:t>
      </w:r>
      <w:proofErr w:type="spellEnd"/>
      <w:r w:rsidRPr="00C4515B">
        <w:rPr>
          <w:rFonts w:ascii="Times New Roman" w:hAnsi="Times New Roman" w:cs="Times New Roman"/>
          <w:color w:val="333333"/>
        </w:rPr>
        <w:t>, 2002.</w:t>
      </w:r>
    </w:p>
    <w:p w:rsidR="00C4515B" w:rsidRPr="00C4515B" w:rsidRDefault="00C4515B" w:rsidP="00C4515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Тошић Душан и Дугошија Ђорђе, </w:t>
      </w:r>
      <w:hyperlink r:id="rId11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GA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Inspired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Heuristic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for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Uncapacitated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Single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Allocation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Hub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Location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Problem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Applications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Soft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- </w:t>
      </w:r>
      <w:proofErr w:type="spellStart"/>
      <w:r w:rsidRPr="00C4515B">
        <w:rPr>
          <w:rFonts w:ascii="Times New Roman" w:hAnsi="Times New Roman" w:cs="Times New Roman"/>
          <w:color w:val="333333"/>
        </w:rPr>
        <w:t>Advances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in Soft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58/2009,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149-158, </w:t>
      </w:r>
      <w:proofErr w:type="spellStart"/>
      <w:r w:rsidRPr="00C4515B">
        <w:rPr>
          <w:rFonts w:ascii="Times New Roman" w:hAnsi="Times New Roman" w:cs="Times New Roman"/>
          <w:color w:val="333333"/>
        </w:rPr>
        <w:t>Springer</w:t>
      </w:r>
      <w:proofErr w:type="spellEnd"/>
      <w:r w:rsidRPr="00C4515B">
        <w:rPr>
          <w:rFonts w:ascii="Times New Roman" w:hAnsi="Times New Roman" w:cs="Times New Roman"/>
          <w:color w:val="333333"/>
        </w:rPr>
        <w:t>, 2009.</w:t>
      </w:r>
    </w:p>
    <w:p w:rsidR="00C4515B" w:rsidRPr="00C4515B" w:rsidRDefault="00C4515B" w:rsidP="00C4515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Којић Јелена, 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Дугошија Ђорђе,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"http://www.springerlink.com/content/534526612m462212/"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Two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Hybrid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Genetic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the Super-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Peer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Selection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Applications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Soft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- </w:t>
      </w:r>
      <w:proofErr w:type="spellStart"/>
      <w:r w:rsidRPr="00C4515B">
        <w:rPr>
          <w:rFonts w:ascii="Times New Roman" w:hAnsi="Times New Roman" w:cs="Times New Roman"/>
          <w:color w:val="333333"/>
        </w:rPr>
        <w:t>Advances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in Soft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58/2009,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337-346, </w:t>
      </w:r>
      <w:proofErr w:type="spellStart"/>
      <w:r w:rsidRPr="00C4515B">
        <w:rPr>
          <w:rFonts w:ascii="Times New Roman" w:hAnsi="Times New Roman" w:cs="Times New Roman"/>
          <w:color w:val="333333"/>
        </w:rPr>
        <w:t>Springer</w:t>
      </w:r>
      <w:proofErr w:type="spellEnd"/>
      <w:r w:rsidRPr="00C4515B">
        <w:rPr>
          <w:rFonts w:ascii="Times New Roman" w:hAnsi="Times New Roman" w:cs="Times New Roman"/>
          <w:color w:val="333333"/>
        </w:rPr>
        <w:t>, 2009.</w:t>
      </w:r>
    </w:p>
    <w:p w:rsidR="00C4515B" w:rsidRPr="00C4515B" w:rsidRDefault="00C4515B" w:rsidP="00C4515B">
      <w:pPr>
        <w:pStyle w:val="Heading3"/>
        <w:shd w:val="clear" w:color="auto" w:fill="FFFFFF"/>
        <w:rPr>
          <w:color w:val="333333"/>
          <w:sz w:val="22"/>
          <w:szCs w:val="22"/>
        </w:rPr>
      </w:pPr>
      <w:r w:rsidRPr="00C4515B">
        <w:rPr>
          <w:color w:val="333333"/>
          <w:sz w:val="22"/>
          <w:szCs w:val="22"/>
        </w:rPr>
        <w:t>Научни радови објављени у другим часописима и у зборницима радова</w:t>
      </w:r>
    </w:p>
    <w:p w:rsidR="00C4515B" w:rsidRPr="00C4515B" w:rsidRDefault="00C4515B" w:rsidP="00C4515B">
      <w:pPr>
        <w:pStyle w:val="Heading4"/>
        <w:shd w:val="clear" w:color="auto" w:fill="FFFFFF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1. Радови у водећим часописима националног значаја</w:t>
      </w:r>
    </w:p>
    <w:p w:rsidR="00C4515B" w:rsidRPr="00C4515B" w:rsidRDefault="00C4515B" w:rsidP="00C4515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Матић Драган,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Савић Александар и </w:t>
      </w:r>
      <w:proofErr w:type="spellStart"/>
      <w:r w:rsidRPr="00C4515B">
        <w:rPr>
          <w:rFonts w:ascii="Times New Roman" w:hAnsi="Times New Roman" w:cs="Times New Roman"/>
          <w:color w:val="333333"/>
        </w:rPr>
        <w:t>Станимировић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Зорица, </w:t>
      </w:r>
      <w:hyperlink r:id="rId12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А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Genetic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Algorithm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for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Solving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Multiple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Warehause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Layout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Problem</w:t>
        </w:r>
      </w:hyperlink>
      <w:r w:rsidRPr="00C4515B">
        <w:rPr>
          <w:rFonts w:ascii="Times New Roman" w:hAnsi="Times New Roman" w:cs="Times New Roman"/>
          <w:color w:val="333333"/>
        </w:rPr>
        <w:t xml:space="preserve">, Kragujevac </w:t>
      </w:r>
      <w:proofErr w:type="spellStart"/>
      <w:r w:rsidRPr="00C4515B">
        <w:rPr>
          <w:rFonts w:ascii="Times New Roman" w:hAnsi="Times New Roman" w:cs="Times New Roman"/>
          <w:color w:val="333333"/>
        </w:rPr>
        <w:t>Journal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Mathematics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Issue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35 Vol. 1,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119-138, 2011.</w:t>
      </w:r>
    </w:p>
    <w:p w:rsidR="00C4515B" w:rsidRPr="00C4515B" w:rsidRDefault="00C4515B" w:rsidP="00C4515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Савић Александар, </w:t>
      </w:r>
      <w:proofErr w:type="spellStart"/>
      <w:r w:rsidRPr="00C4515B">
        <w:rPr>
          <w:rFonts w:ascii="Times New Roman" w:hAnsi="Times New Roman" w:cs="Times New Roman"/>
          <w:color w:val="333333"/>
        </w:rPr>
        <w:t>Шукиловић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Тијана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"http://elib.mi.sanu.ac.rs/files/journals/yjor/41/yujorn41p93-102.pdf"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Two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-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Dimensional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Packing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With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m-M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Calculus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 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Yugoslav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Journal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Operations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Research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– YUJOR, Vol. 21 No. 1,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93-102, 2011.</w:t>
      </w:r>
    </w:p>
    <w:p w:rsidR="00C4515B" w:rsidRPr="00C4515B" w:rsidRDefault="00C4515B" w:rsidP="00C4515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Дугошија Ђорђе, </w:t>
      </w:r>
      <w:hyperlink r:id="rId13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A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New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Genetic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Representation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for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Quadratic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Assignment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Problem 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Yugoslav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Journal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Operations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Research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– YUJOR, Vol. 21 No. 2,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225-238, 2011.</w:t>
      </w:r>
    </w:p>
    <w:p w:rsidR="00C4515B" w:rsidRPr="00C4515B" w:rsidRDefault="00C4515B" w:rsidP="00C4515B">
      <w:pPr>
        <w:pStyle w:val="Heading4"/>
        <w:shd w:val="clear" w:color="auto" w:fill="FFFFFF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2. Радови у научним часописима националног значаја</w:t>
      </w:r>
    </w:p>
    <w:p w:rsidR="00C4515B" w:rsidRPr="00C4515B" w:rsidRDefault="00C4515B" w:rsidP="00C4515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 и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"http://elib.mi.sanu.ac.rs/pages/browse_issue.php?db=ncd&amp;rbr=9"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Using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SVG–XML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representation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of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historical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graphical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data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Review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National Center for Digitization, Vol. 9,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39-45, 2006.</w:t>
      </w:r>
    </w:p>
    <w:p w:rsidR="00C4515B" w:rsidRPr="00C4515B" w:rsidRDefault="00C4515B" w:rsidP="00C4515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Туба Милан и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"http://elib.mi.sanu.ac.rs/pages/browse_issue.php?db=ncd&amp;rbr=10"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Potential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Role of SMIL in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Digitalization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of National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Heritage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Review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National Center for Digitization, Vol. 10,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33-39, 2007.</w:t>
      </w:r>
    </w:p>
    <w:p w:rsidR="00C4515B" w:rsidRPr="00C4515B" w:rsidRDefault="00C4515B" w:rsidP="00C4515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Савић Александар,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Милановић Марија,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"http://sci-gems.math.bas.bg/jspui/handle/10525/1604"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Task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Assignment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with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a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Variable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Neighborhood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Search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Serdica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Journal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4 No. 4,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435-446, 2010.</w:t>
      </w:r>
    </w:p>
    <w:p w:rsidR="00C4515B" w:rsidRPr="00C4515B" w:rsidRDefault="00C4515B" w:rsidP="00C4515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"http://sci-gems.math.bas.bg/jspui/handle/10525/1628"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Electromagnetism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Metaheuristic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Uncapacitated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Multiple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Allocation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Hub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Location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Serdica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Journal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5 No. 3,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261-272, 2011.</w:t>
      </w:r>
    </w:p>
    <w:p w:rsidR="00C4515B" w:rsidRPr="00C4515B" w:rsidRDefault="00C4515B" w:rsidP="00C4515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Матић Драган,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 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Дугошија Ђорђе,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"http://www.sciencedirect.com/science/article/pii/S1571065312000236"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Variable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neighborhood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search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Multiple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Level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Warehouse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Layout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 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Electronic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Notes in </w:t>
      </w:r>
      <w:proofErr w:type="spellStart"/>
      <w:r w:rsidRPr="00C4515B">
        <w:rPr>
          <w:rFonts w:ascii="Times New Roman" w:hAnsi="Times New Roman" w:cs="Times New Roman"/>
          <w:color w:val="333333"/>
        </w:rPr>
        <w:t>Discrete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Mathematics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39,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161-168, 2012.</w:t>
      </w:r>
    </w:p>
    <w:p w:rsidR="00C4515B" w:rsidRPr="00C4515B" w:rsidRDefault="00C4515B" w:rsidP="00C4515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lastRenderedPageBreak/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Загарчанин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Младен, Тошић Душан и Станишић Сања,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"http://elib.mi.sanu.ac.rs/pages/browse_issue.php?db=ncd&amp;rbr=23"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Digitalization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in the Bar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County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Museum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– Pilot Project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Review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National Center for Digitization, Vol. 23,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57-66, 2013.</w:t>
      </w:r>
    </w:p>
    <w:p w:rsidR="00C4515B" w:rsidRPr="00C4515B" w:rsidRDefault="00C4515B" w:rsidP="00C4515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Шандрих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Бранислава, Тошић Душан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"http://ipsitransactions.org/journals/papers/tir/2017jan/p8.pdf"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Towards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Efficient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Unified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XML/JSON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Conversion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- a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New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Conversion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Method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Transactions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on Internet </w:t>
      </w:r>
      <w:proofErr w:type="spellStart"/>
      <w:r w:rsidRPr="00C4515B">
        <w:rPr>
          <w:rFonts w:ascii="Times New Roman" w:hAnsi="Times New Roman" w:cs="Times New Roman"/>
          <w:color w:val="333333"/>
        </w:rPr>
        <w:t>Research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(TIR), Vol. 13, No. 1,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58–64, 2017.</w:t>
      </w:r>
    </w:p>
    <w:p w:rsidR="00C4515B" w:rsidRPr="00C4515B" w:rsidRDefault="00C4515B" w:rsidP="00C4515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"https://ojs.pmf.uns.ac.rs/index.php/dbe_serbica/article/view/6528"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Optimization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,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classification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dimensionality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reduction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in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biomedicine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bioinformatics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Biologia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Serbica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Vol. 39, No. 1,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83-98, 2017.</w:t>
      </w:r>
    </w:p>
    <w:p w:rsidR="00C4515B" w:rsidRPr="00C4515B" w:rsidRDefault="00C4515B" w:rsidP="00C4515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Шандрих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Бранислава,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Картељ Александар и </w:t>
      </w:r>
      <w:proofErr w:type="spellStart"/>
      <w:r w:rsidRPr="00C4515B">
        <w:rPr>
          <w:rFonts w:ascii="Times New Roman" w:hAnsi="Times New Roman" w:cs="Times New Roman"/>
          <w:color w:val="333333"/>
        </w:rPr>
        <w:t>Малков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Саша,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"http://www.ncd.matf.bg.ac.rs/issues/31.html"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Distributed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Computing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Among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Independent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Web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Browsers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Applied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to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Text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Image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Processing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Review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National Center for Digitization, Vol. 31,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30-39, 2017.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20, </w:t>
      </w:r>
      <w:proofErr w:type="spellStart"/>
      <w:r w:rsidRPr="00C4515B">
        <w:rPr>
          <w:rFonts w:ascii="Times New Roman" w:hAnsi="Times New Roman" w:cs="Times New Roman"/>
          <w:color w:val="333333"/>
        </w:rPr>
        <w:t>Belgrade</w:t>
      </w:r>
      <w:proofErr w:type="spellEnd"/>
      <w:r w:rsidRPr="00C4515B">
        <w:rPr>
          <w:rFonts w:ascii="Times New Roman" w:hAnsi="Times New Roman" w:cs="Times New Roman"/>
          <w:color w:val="333333"/>
        </w:rPr>
        <w:t>, 2017.</w:t>
      </w:r>
    </w:p>
    <w:p w:rsidR="00C4515B" w:rsidRPr="00C4515B" w:rsidRDefault="00C4515B" w:rsidP="00C4515B">
      <w:pPr>
        <w:pStyle w:val="Heading3"/>
        <w:shd w:val="clear" w:color="auto" w:fill="FFFFFF"/>
        <w:rPr>
          <w:color w:val="333333"/>
          <w:sz w:val="22"/>
          <w:szCs w:val="22"/>
        </w:rPr>
      </w:pPr>
      <w:r w:rsidRPr="00C4515B">
        <w:rPr>
          <w:color w:val="333333"/>
          <w:sz w:val="22"/>
          <w:szCs w:val="22"/>
        </w:rPr>
        <w:t>Саопштења са научних скупова, семинара и радионица</w:t>
      </w:r>
    </w:p>
    <w:p w:rsidR="00C4515B" w:rsidRPr="00C4515B" w:rsidRDefault="00C4515B" w:rsidP="00C4515B">
      <w:pPr>
        <w:pStyle w:val="Heading4"/>
        <w:shd w:val="clear" w:color="auto" w:fill="FFFFFF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1</w:t>
      </w:r>
      <w:r w:rsidRPr="00C4515B">
        <w:rPr>
          <w:rFonts w:ascii="Times New Roman" w:hAnsi="Times New Roman" w:cs="Times New Roman"/>
          <w:color w:val="333333"/>
        </w:rPr>
        <w:t xml:space="preserve">. Саопштења са међународних научних скупова, </w:t>
      </w:r>
      <w:proofErr w:type="spellStart"/>
      <w:r w:rsidRPr="00C4515B">
        <w:rPr>
          <w:rFonts w:ascii="Times New Roman" w:hAnsi="Times New Roman" w:cs="Times New Roman"/>
          <w:color w:val="333333"/>
        </w:rPr>
        <w:t>штапана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у целини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Шешум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Весна и Тошић Душан,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"https://vladofilipovic.github.io/Science/Papers/A6.2-1.pdf"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of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uncapacitated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warehouse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location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using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a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simple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genetic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XIV ECPD International </w:t>
      </w:r>
      <w:proofErr w:type="spellStart"/>
      <w:r w:rsidRPr="00C4515B">
        <w:rPr>
          <w:rFonts w:ascii="Times New Roman" w:hAnsi="Times New Roman" w:cs="Times New Roman"/>
          <w:color w:val="333333"/>
        </w:rPr>
        <w:t>Conference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on </w:t>
      </w:r>
      <w:proofErr w:type="spellStart"/>
      <w:r w:rsidRPr="00C4515B">
        <w:rPr>
          <w:rFonts w:ascii="Times New Roman" w:hAnsi="Times New Roman" w:cs="Times New Roman"/>
          <w:color w:val="333333"/>
        </w:rPr>
        <w:t>Material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handling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warehousing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3.33-3.37, </w:t>
      </w:r>
      <w:proofErr w:type="spellStart"/>
      <w:r w:rsidRPr="00C4515B">
        <w:rPr>
          <w:rFonts w:ascii="Times New Roman" w:hAnsi="Times New Roman" w:cs="Times New Roman"/>
          <w:color w:val="333333"/>
        </w:rPr>
        <w:t>Belgrade</w:t>
      </w:r>
      <w:proofErr w:type="spellEnd"/>
      <w:r w:rsidRPr="00C4515B">
        <w:rPr>
          <w:rFonts w:ascii="Times New Roman" w:hAnsi="Times New Roman" w:cs="Times New Roman"/>
          <w:color w:val="333333"/>
        </w:rPr>
        <w:t>, 1996.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Тошић Душан, Урошевић Драган и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hyperlink r:id="rId14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General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parallel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algorithm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to the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solution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of the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geophisical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inversion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problem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applied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to the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transputer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system 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VII </w:t>
      </w:r>
      <w:proofErr w:type="spellStart"/>
      <w:r w:rsidRPr="00C4515B">
        <w:rPr>
          <w:rFonts w:ascii="Times New Roman" w:hAnsi="Times New Roman" w:cs="Times New Roman"/>
          <w:color w:val="333333"/>
        </w:rPr>
        <w:t>Conference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on </w:t>
      </w:r>
      <w:proofErr w:type="spellStart"/>
      <w:r w:rsidRPr="00C4515B">
        <w:rPr>
          <w:rFonts w:ascii="Times New Roman" w:hAnsi="Times New Roman" w:cs="Times New Roman"/>
          <w:color w:val="333333"/>
        </w:rPr>
        <w:t>Logic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Computer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Science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LIRA ‘97 - Separate </w:t>
      </w:r>
      <w:proofErr w:type="spellStart"/>
      <w:r w:rsidRPr="00C4515B">
        <w:rPr>
          <w:rFonts w:ascii="Times New Roman" w:hAnsi="Times New Roman" w:cs="Times New Roman"/>
          <w:color w:val="333333"/>
        </w:rPr>
        <w:t>Volume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A3-A8, Novi Sad, </w:t>
      </w:r>
      <w:proofErr w:type="spellStart"/>
      <w:r w:rsidRPr="00C4515B">
        <w:rPr>
          <w:rFonts w:ascii="Times New Roman" w:hAnsi="Times New Roman" w:cs="Times New Roman"/>
          <w:color w:val="333333"/>
        </w:rPr>
        <w:t>Yugoslavia</w:t>
      </w:r>
      <w:proofErr w:type="spellEnd"/>
      <w:r w:rsidRPr="00C4515B">
        <w:rPr>
          <w:rFonts w:ascii="Times New Roman" w:hAnsi="Times New Roman" w:cs="Times New Roman"/>
          <w:color w:val="333333"/>
        </w:rPr>
        <w:t>, 1997.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Тошић Душан,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"https://vladofilipovic.github.io/Science/Papers/A6.2-3.pdf"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of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uncapacitated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warehouse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location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by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SGA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with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ADD-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heuristics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XVI ECPD International </w:t>
      </w:r>
      <w:proofErr w:type="spellStart"/>
      <w:r w:rsidRPr="00C4515B">
        <w:rPr>
          <w:rFonts w:ascii="Times New Roman" w:hAnsi="Times New Roman" w:cs="Times New Roman"/>
          <w:color w:val="333333"/>
        </w:rPr>
        <w:t>Conference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on </w:t>
      </w:r>
      <w:proofErr w:type="spellStart"/>
      <w:r w:rsidRPr="00C4515B">
        <w:rPr>
          <w:rFonts w:ascii="Times New Roman" w:hAnsi="Times New Roman" w:cs="Times New Roman"/>
          <w:color w:val="333333"/>
        </w:rPr>
        <w:t>Material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handling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warehousing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. 2.28-2.33, </w:t>
      </w:r>
      <w:proofErr w:type="spellStart"/>
      <w:r w:rsidRPr="00C4515B">
        <w:rPr>
          <w:rFonts w:ascii="Times New Roman" w:hAnsi="Times New Roman" w:cs="Times New Roman"/>
          <w:color w:val="333333"/>
        </w:rPr>
        <w:t>Belgrade</w:t>
      </w:r>
      <w:proofErr w:type="spellEnd"/>
      <w:r w:rsidRPr="00C4515B">
        <w:rPr>
          <w:rFonts w:ascii="Times New Roman" w:hAnsi="Times New Roman" w:cs="Times New Roman"/>
          <w:color w:val="333333"/>
        </w:rPr>
        <w:t>, 1998.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Тошић Душан и Љубић Ивана, </w:t>
      </w:r>
      <w:hyperlink r:id="rId15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Fine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Grained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Tournament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Selection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for the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Simple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Plant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Location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Problem 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5th </w:t>
      </w:r>
      <w:proofErr w:type="spellStart"/>
      <w:r w:rsidRPr="00C4515B">
        <w:rPr>
          <w:rFonts w:ascii="Times New Roman" w:hAnsi="Times New Roman" w:cs="Times New Roman"/>
          <w:color w:val="333333"/>
        </w:rPr>
        <w:t>Online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World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Conference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on Soft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in </w:t>
      </w:r>
      <w:proofErr w:type="spellStart"/>
      <w:r w:rsidRPr="00C4515B">
        <w:rPr>
          <w:rFonts w:ascii="Times New Roman" w:hAnsi="Times New Roman" w:cs="Times New Roman"/>
          <w:color w:val="333333"/>
        </w:rPr>
        <w:t>Industrial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Applications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WSC5,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152-158, 2000.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Љубић Ивана,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"https://vladofilipovic.github.io/Science/Papers/A6.2-5.pdf"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Genetic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Designing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a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Spread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-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Spectrum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Radar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Polyphase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Code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5th </w:t>
      </w:r>
      <w:proofErr w:type="spellStart"/>
      <w:r w:rsidRPr="00C4515B">
        <w:rPr>
          <w:rFonts w:ascii="Times New Roman" w:hAnsi="Times New Roman" w:cs="Times New Roman"/>
          <w:color w:val="333333"/>
        </w:rPr>
        <w:t>Online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World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Conference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on Soft </w:t>
      </w:r>
      <w:proofErr w:type="spellStart"/>
      <w:r w:rsidRPr="00C4515B">
        <w:rPr>
          <w:rFonts w:ascii="Times New Roman" w:hAnsi="Times New Roman" w:cs="Times New Roman"/>
          <w:color w:val="333333"/>
        </w:rPr>
        <w:t>Computing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in </w:t>
      </w:r>
      <w:proofErr w:type="spellStart"/>
      <w:r w:rsidRPr="00C4515B">
        <w:rPr>
          <w:rFonts w:ascii="Times New Roman" w:hAnsi="Times New Roman" w:cs="Times New Roman"/>
          <w:color w:val="333333"/>
        </w:rPr>
        <w:t>Industrial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Applications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WSC5,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191-197, 2000.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Љубић Ивана,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"https://vladofilipovic.github.io/Science/Papers/A6.2-6.pdf"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Comparing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Performances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of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Several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Solving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Simple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Plant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Location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Problem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10th </w:t>
      </w:r>
      <w:proofErr w:type="spellStart"/>
      <w:r w:rsidRPr="00C4515B">
        <w:rPr>
          <w:rFonts w:ascii="Times New Roman" w:hAnsi="Times New Roman" w:cs="Times New Roman"/>
          <w:color w:val="333333"/>
        </w:rPr>
        <w:t>Congress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Yugoslav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Mathematicians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Belgrade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Yugoslavia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337-341, 2001.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Тошић Душан и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"https://vladofilipovic.github.io/Science/Papers/A6.2-7.pdf"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Experimental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Results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in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applying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of Fine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Grained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Tournament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Selection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10th </w:t>
      </w:r>
      <w:proofErr w:type="spellStart"/>
      <w:r w:rsidRPr="00C4515B">
        <w:rPr>
          <w:rFonts w:ascii="Times New Roman" w:hAnsi="Times New Roman" w:cs="Times New Roman"/>
          <w:color w:val="333333"/>
        </w:rPr>
        <w:t>Congress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Yugoslav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Mathematicians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Belgrade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Yugoslavia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331-336, 2001.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Тошић Душан и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"https://vladofilipovic.github.io/Science/Papers/A6.2-8.pdf"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Parallel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Evolutionary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Web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Service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 </w:t>
      </w:r>
      <w:hyperlink r:id="rId16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XXX SYM-OP-IS 2003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292-295, Herceg Novi, 2003.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Којић Јелена, 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 и Дугошија Ђорђе, </w:t>
      </w:r>
      <w:proofErr w:type="spellStart"/>
      <w:r w:rsidRPr="00C4515B">
        <w:rPr>
          <w:rFonts w:ascii="Times New Roman" w:hAnsi="Times New Roman" w:cs="Times New Roman"/>
          <w:color w:val="333333"/>
        </w:rPr>
        <w:t>Two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Hybrid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Genetic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Algorithms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for </w:t>
      </w:r>
      <w:proofErr w:type="spellStart"/>
      <w:r w:rsidRPr="00C4515B">
        <w:rPr>
          <w:rFonts w:ascii="Times New Roman" w:hAnsi="Times New Roman" w:cs="Times New Roman"/>
          <w:color w:val="333333"/>
        </w:rPr>
        <w:t>Solving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the Super-</w:t>
      </w:r>
      <w:proofErr w:type="spellStart"/>
      <w:r w:rsidRPr="00C4515B">
        <w:rPr>
          <w:rFonts w:ascii="Times New Roman" w:hAnsi="Times New Roman" w:cs="Times New Roman"/>
          <w:color w:val="333333"/>
        </w:rPr>
        <w:t>Peer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Selection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Problem,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"https://ww.operationsresearch.org/Attend-a-Conference/Conference-Calendar/WSC-2008-Online-World-Conference-on-Soft-Computing-in-Industrial-Applications"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Online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World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Conference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on Soft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Computing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in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Industrial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Applications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, WSC 2008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>. Презентован је следећи </w:t>
      </w:r>
      <w:hyperlink r:id="rId17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рад</w:t>
        </w:r>
      </w:hyperlink>
      <w:r w:rsidRPr="00C4515B">
        <w:rPr>
          <w:rFonts w:ascii="Times New Roman" w:hAnsi="Times New Roman" w:cs="Times New Roman"/>
          <w:color w:val="333333"/>
        </w:rPr>
        <w:t xml:space="preserve">, који је на добио награду ‘Best </w:t>
      </w:r>
      <w:proofErr w:type="spellStart"/>
      <w:r w:rsidRPr="00C4515B">
        <w:rPr>
          <w:rFonts w:ascii="Times New Roman" w:hAnsi="Times New Roman" w:cs="Times New Roman"/>
          <w:color w:val="333333"/>
        </w:rPr>
        <w:t>Paper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Prize</w:t>
      </w:r>
      <w:proofErr w:type="spellEnd"/>
      <w:r w:rsidRPr="00C4515B">
        <w:rPr>
          <w:rFonts w:ascii="Times New Roman" w:hAnsi="Times New Roman" w:cs="Times New Roman"/>
          <w:color w:val="333333"/>
        </w:rPr>
        <w:t>’, тј проглашен најбољим међу пристиглим радовима.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Тошић Душан и Дугошија Ђорђе, GA </w:t>
      </w:r>
      <w:proofErr w:type="spellStart"/>
      <w:r w:rsidRPr="00C4515B">
        <w:rPr>
          <w:rFonts w:ascii="Times New Roman" w:hAnsi="Times New Roman" w:cs="Times New Roman"/>
          <w:color w:val="333333"/>
        </w:rPr>
        <w:t>Inspired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Heuristic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for </w:t>
      </w:r>
      <w:proofErr w:type="spellStart"/>
      <w:r w:rsidRPr="00C4515B">
        <w:rPr>
          <w:rFonts w:ascii="Times New Roman" w:hAnsi="Times New Roman" w:cs="Times New Roman"/>
          <w:color w:val="333333"/>
        </w:rPr>
        <w:t>Uncapacitated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Single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Allocation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Hub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Location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Problem,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"https://ww.operationsresearch.org/Attend-a-Conference/Conference-Calendar/WSC-2008-Online-World-Conference-on-Soft-Computing-in-Industrial-Applications"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Online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World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Conference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on Soft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Computing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in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Industrial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Applications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, WSC 2008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>. Презентован је следећи </w:t>
      </w:r>
      <w:hyperlink r:id="rId18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рад</w:t>
        </w:r>
      </w:hyperlink>
      <w:r w:rsidRPr="00C4515B">
        <w:rPr>
          <w:rFonts w:ascii="Times New Roman" w:hAnsi="Times New Roman" w:cs="Times New Roman"/>
          <w:color w:val="333333"/>
        </w:rPr>
        <w:t>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lastRenderedPageBreak/>
        <w:t xml:space="preserve">Матић Драган,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 и Дугошија Ђорђе, </w:t>
      </w:r>
      <w:proofErr w:type="spellStart"/>
      <w:r w:rsidRPr="00C4515B">
        <w:rPr>
          <w:rFonts w:ascii="Times New Roman" w:hAnsi="Times New Roman" w:cs="Times New Roman"/>
          <w:color w:val="333333"/>
        </w:rPr>
        <w:t>Variable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neighborhood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search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for </w:t>
      </w:r>
      <w:proofErr w:type="spellStart"/>
      <w:r w:rsidRPr="00C4515B">
        <w:rPr>
          <w:rFonts w:ascii="Times New Roman" w:hAnsi="Times New Roman" w:cs="Times New Roman"/>
          <w:color w:val="333333"/>
        </w:rPr>
        <w:t>Multiple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Level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Warehouse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Layout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Problem, </w:t>
      </w:r>
      <w:hyperlink r:id="rId19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EURO Mini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Conference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XXVIII on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Variable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Neighbourhood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Search</w:t>
        </w:r>
        <w:proofErr w:type="spellEnd"/>
      </w:hyperlink>
      <w:r w:rsidRPr="00C4515B">
        <w:rPr>
          <w:rFonts w:ascii="Times New Roman" w:hAnsi="Times New Roman" w:cs="Times New Roman"/>
          <w:color w:val="333333"/>
        </w:rPr>
        <w:t>, Херцег Нови, 2012. Презентован је следећи </w:t>
      </w:r>
      <w:hyperlink r:id="rId20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рад</w:t>
        </w:r>
      </w:hyperlink>
      <w:r w:rsidRPr="00C4515B">
        <w:rPr>
          <w:rFonts w:ascii="Times New Roman" w:hAnsi="Times New Roman" w:cs="Times New Roman"/>
          <w:color w:val="333333"/>
        </w:rPr>
        <w:t>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Савић Александар и Дугошија Ђорђе, </w:t>
      </w:r>
      <w:hyperlink r:id="rId21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The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modification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of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genetic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algorithms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for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solving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the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balanced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location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problem</w:t>
        </w:r>
      </w:hyperlink>
      <w:r w:rsidRPr="00C4515B">
        <w:rPr>
          <w:rFonts w:ascii="Times New Roman" w:hAnsi="Times New Roman" w:cs="Times New Roman"/>
          <w:color w:val="333333"/>
        </w:rPr>
        <w:t xml:space="preserve">, ACM International </w:t>
      </w:r>
      <w:proofErr w:type="spellStart"/>
      <w:r w:rsidRPr="00C4515B">
        <w:rPr>
          <w:rFonts w:ascii="Times New Roman" w:hAnsi="Times New Roman" w:cs="Times New Roman"/>
          <w:color w:val="333333"/>
        </w:rPr>
        <w:t>Conference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Series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- </w:t>
      </w:r>
      <w:hyperlink r:id="rId22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5 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  <w:vertAlign w:val="superscript"/>
          </w:rPr>
          <w:t>th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 Balkan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Conference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in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Informatics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BCI 2012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243-246, 2012.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Картељ Александар,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Милутиновић Вељко,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"http://ieeexplore.ieee.org/xpl/login.jsp?tp=&amp;arnumber=6240793&amp;url=http%3A%2F%2Fieeexplore.ieee.org%2Fxpls%2Fabs_all.jsp%3Farnumber%3D6240793"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Novel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approaches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to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automated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personality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classification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: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Ideas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their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potentials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 </w:t>
      </w:r>
      <w:hyperlink r:id="rId23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35 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  <w:vertAlign w:val="superscript"/>
          </w:rPr>
          <w:t>th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 International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Convention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MIPRO 2012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1017 - 1022, 2012.</w:t>
      </w:r>
    </w:p>
    <w:p w:rsidR="00C4515B" w:rsidRPr="00C4515B" w:rsidRDefault="00C4515B" w:rsidP="00C4515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Грбић Милана, Картељ Александар, Матић Драган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"http://poincare.matf.bg.ac.rs/~nenad/belbi2016/Proceedings.BelBi_2016.pdf"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Improving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1NN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strategy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classification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of some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prokaryotic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organisms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 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</w:t>
      </w:r>
      <w:proofErr w:type="spellStart"/>
      <w:r w:rsidRPr="00C4515B">
        <w:rPr>
          <w:rFonts w:ascii="Times New Roman" w:hAnsi="Times New Roman" w:cs="Times New Roman"/>
          <w:color w:val="333333"/>
        </w:rPr>
        <w:t>Belgrade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Bioinformatic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Conference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C4515B">
        <w:rPr>
          <w:rFonts w:ascii="Times New Roman" w:hAnsi="Times New Roman" w:cs="Times New Roman"/>
          <w:color w:val="333333"/>
        </w:rPr>
        <w:t>BelBI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),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43-54, Београд, 2016.</w:t>
      </w:r>
    </w:p>
    <w:p w:rsidR="00C4515B" w:rsidRPr="00C4515B" w:rsidRDefault="00C4515B" w:rsidP="00C4515B">
      <w:pPr>
        <w:pStyle w:val="Heading4"/>
        <w:shd w:val="clear" w:color="auto" w:fill="FFFFFF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</w:t>
      </w:r>
      <w:r w:rsidRPr="00C4515B">
        <w:rPr>
          <w:rFonts w:ascii="Times New Roman" w:hAnsi="Times New Roman" w:cs="Times New Roman"/>
          <w:color w:val="333333"/>
        </w:rPr>
        <w:t xml:space="preserve">. Саопштења са домаћих научних скупова, </w:t>
      </w:r>
      <w:proofErr w:type="spellStart"/>
      <w:r w:rsidRPr="00C4515B">
        <w:rPr>
          <w:rFonts w:ascii="Times New Roman" w:hAnsi="Times New Roman" w:cs="Times New Roman"/>
          <w:color w:val="333333"/>
        </w:rPr>
        <w:t>штапана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у целини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Радојевић Слободан и </w:t>
      </w:r>
      <w:proofErr w:type="spellStart"/>
      <w:r w:rsidRPr="00C4515B">
        <w:rPr>
          <w:rFonts w:ascii="Times New Roman" w:hAnsi="Times New Roman" w:cs="Times New Roman"/>
          <w:color w:val="333333"/>
        </w:rPr>
        <w:t>Вугделија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Милан, </w:t>
      </w:r>
      <w:hyperlink r:id="rId24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Утицај бинарног кодирања на генетске алгоритме за налажење екстремних вредности</w:t>
        </w:r>
      </w:hyperlink>
      <w:r w:rsidRPr="00C4515B">
        <w:rPr>
          <w:rFonts w:ascii="Times New Roman" w:hAnsi="Times New Roman" w:cs="Times New Roman"/>
          <w:color w:val="333333"/>
        </w:rPr>
        <w:t>, Зборник радова са X међународне конференције о индустријским системима, ст. 193-198, Нови Сад, 1996.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Вугделија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Милан,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Радојевић Слободан, </w:t>
      </w:r>
      <w:hyperlink r:id="rId25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Могућности генетских алгоритама у машинском учењу</w:t>
        </w:r>
      </w:hyperlink>
      <w:r w:rsidRPr="00C4515B">
        <w:rPr>
          <w:rFonts w:ascii="Times New Roman" w:hAnsi="Times New Roman" w:cs="Times New Roman"/>
          <w:color w:val="333333"/>
        </w:rPr>
        <w:t>, Зборник радова са 22. JUPITER конференције, ст. 4.55-4.59, Београд, 1996.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Радојевић Слободан, </w:t>
      </w:r>
      <w:proofErr w:type="spellStart"/>
      <w:r w:rsidRPr="00C4515B">
        <w:rPr>
          <w:rFonts w:ascii="Times New Roman" w:hAnsi="Times New Roman" w:cs="Times New Roman"/>
          <w:color w:val="333333"/>
        </w:rPr>
        <w:t>Вугделија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Милан,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26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Ограничавање стварања апликативних објеката у производним информационим системима </w:t>
        </w:r>
      </w:hyperlink>
      <w:r w:rsidRPr="00C4515B">
        <w:rPr>
          <w:rFonts w:ascii="Times New Roman" w:hAnsi="Times New Roman" w:cs="Times New Roman"/>
          <w:color w:val="333333"/>
        </w:rPr>
        <w:t>, Зборник радова са 22. JUPITER конференције, ст. 4.13-4.16, Београд, 1996.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Радојевић Слободан,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</w:t>
      </w:r>
      <w:proofErr w:type="spellStart"/>
      <w:r w:rsidRPr="00C4515B">
        <w:rPr>
          <w:rFonts w:ascii="Times New Roman" w:hAnsi="Times New Roman" w:cs="Times New Roman"/>
          <w:color w:val="333333"/>
        </w:rPr>
        <w:t>Вугделија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Милан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27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Класификација ламбда-нула израза релацијом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денотације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 </w:t>
        </w:r>
      </w:hyperlink>
      <w:r w:rsidRPr="00C4515B">
        <w:rPr>
          <w:rFonts w:ascii="Times New Roman" w:hAnsi="Times New Roman" w:cs="Times New Roman"/>
          <w:color w:val="333333"/>
        </w:rPr>
        <w:t>, Научни симпозијум XXIII YU-SYM-OP-IS, ст. 292-295, Златибор, 1996.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Радојевић Слободан,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Шћепановић Ана, </w:t>
      </w:r>
      <w:hyperlink r:id="rId28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Примена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епсилон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-трансформације у проблему претраге дрвета, </w:t>
        </w:r>
      </w:hyperlink>
      <w:r w:rsidRPr="00C4515B">
        <w:rPr>
          <w:rFonts w:ascii="Times New Roman" w:hAnsi="Times New Roman" w:cs="Times New Roman"/>
          <w:color w:val="333333"/>
        </w:rPr>
        <w:t>Међународни научно-развојни симпозијум: Стваралаштво као услов привредног развоја - Нове технологије и технике у служби човека, ст. 2.61-2.66, Београд, 1996.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29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Одређивање перформанси генетских алгоритама у теорији и пракси</w:t>
        </w:r>
      </w:hyperlink>
      <w:r w:rsidRPr="00C4515B">
        <w:rPr>
          <w:rFonts w:ascii="Times New Roman" w:hAnsi="Times New Roman" w:cs="Times New Roman"/>
          <w:color w:val="333333"/>
        </w:rPr>
        <w:t>, Пролећна школа о програмским језицима - Текстови предавања, ст. 131-141, Нови Сад, 1997.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Љубић Ивана,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30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Примена генетских алгоритама у налажењу минималног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Штајнеровог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стабла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</w:t>
      </w:r>
      <w:proofErr w:type="spellStart"/>
      <w:r w:rsidRPr="00C4515B">
        <w:rPr>
          <w:rFonts w:ascii="Times New Roman" w:hAnsi="Times New Roman" w:cs="Times New Roman"/>
          <w:color w:val="333333"/>
        </w:rPr>
        <w:t>Second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International </w:t>
      </w:r>
      <w:proofErr w:type="spellStart"/>
      <w:r w:rsidRPr="00C4515B">
        <w:rPr>
          <w:rFonts w:ascii="Times New Roman" w:hAnsi="Times New Roman" w:cs="Times New Roman"/>
          <w:color w:val="333333"/>
        </w:rPr>
        <w:t>Symposium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Industrial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Engineering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SIE ’98, ст. 277-280, </w:t>
      </w:r>
      <w:proofErr w:type="spellStart"/>
      <w:r w:rsidRPr="00C4515B">
        <w:rPr>
          <w:rFonts w:ascii="Times New Roman" w:hAnsi="Times New Roman" w:cs="Times New Roman"/>
          <w:color w:val="333333"/>
        </w:rPr>
        <w:t>Belgrade</w:t>
      </w:r>
      <w:proofErr w:type="spellEnd"/>
      <w:r w:rsidRPr="00C4515B">
        <w:rPr>
          <w:rFonts w:ascii="Times New Roman" w:hAnsi="Times New Roman" w:cs="Times New Roman"/>
          <w:color w:val="333333"/>
        </w:rPr>
        <w:t>, 1998.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Љубић Ивана, </w:t>
      </w:r>
      <w:proofErr w:type="spellStart"/>
      <w:r w:rsidRPr="00C4515B">
        <w:rPr>
          <w:rFonts w:ascii="Times New Roman" w:hAnsi="Times New Roman" w:cs="Times New Roman"/>
          <w:color w:val="333333"/>
        </w:rPr>
        <w:t>Шешум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Весна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31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Неке методе за решавање проблема трговачког путника помоћу генетског алгоритма</w:t>
        </w:r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Proceedings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the </w:t>
      </w:r>
      <w:proofErr w:type="spellStart"/>
      <w:r w:rsidRPr="00C4515B">
        <w:rPr>
          <w:rFonts w:ascii="Times New Roman" w:hAnsi="Times New Roman" w:cs="Times New Roman"/>
          <w:color w:val="333333"/>
        </w:rPr>
        <w:t>Second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International </w:t>
      </w:r>
      <w:proofErr w:type="spellStart"/>
      <w:r w:rsidRPr="00C4515B">
        <w:rPr>
          <w:rFonts w:ascii="Times New Roman" w:hAnsi="Times New Roman" w:cs="Times New Roman"/>
          <w:color w:val="333333"/>
        </w:rPr>
        <w:t>Symposium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Industrial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Engineering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SIE ’98, ст. 281-284, </w:t>
      </w:r>
      <w:proofErr w:type="spellStart"/>
      <w:r w:rsidRPr="00C4515B">
        <w:rPr>
          <w:rFonts w:ascii="Times New Roman" w:hAnsi="Times New Roman" w:cs="Times New Roman"/>
          <w:color w:val="333333"/>
        </w:rPr>
        <w:t>Belgrade</w:t>
      </w:r>
      <w:proofErr w:type="spellEnd"/>
      <w:r w:rsidRPr="00C4515B">
        <w:rPr>
          <w:rFonts w:ascii="Times New Roman" w:hAnsi="Times New Roman" w:cs="Times New Roman"/>
          <w:color w:val="333333"/>
        </w:rPr>
        <w:t>, 1998.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 и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</w:t>
      </w:r>
      <w:proofErr w:type="spellStart"/>
      <w:r w:rsidRPr="00C4515B">
        <w:rPr>
          <w:rFonts w:ascii="Times New Roman" w:hAnsi="Times New Roman" w:cs="Times New Roman"/>
          <w:color w:val="333333"/>
        </w:rPr>
        <w:t>Using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SVG–XML for </w:t>
      </w:r>
      <w:proofErr w:type="spellStart"/>
      <w:r w:rsidRPr="00C4515B">
        <w:rPr>
          <w:rFonts w:ascii="Times New Roman" w:hAnsi="Times New Roman" w:cs="Times New Roman"/>
          <w:color w:val="333333"/>
        </w:rPr>
        <w:t>representation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historical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graphical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data,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"http://www.ncd.org.rs/ncd_en/conferences.html"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Fifth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National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Conference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New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Technologies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Standards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: Digitization of National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Heritage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2006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>. Презентован је следећи </w:t>
      </w:r>
      <w:hyperlink r:id="rId32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рад</w:t>
        </w:r>
      </w:hyperlink>
      <w:r w:rsidRPr="00C4515B">
        <w:rPr>
          <w:rFonts w:ascii="Times New Roman" w:hAnsi="Times New Roman" w:cs="Times New Roman"/>
          <w:color w:val="333333"/>
        </w:rPr>
        <w:t>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Тошић Душан,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Туба Милан и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 </w:t>
      </w:r>
      <w:proofErr w:type="spellStart"/>
      <w:r w:rsidRPr="00C4515B">
        <w:rPr>
          <w:rFonts w:ascii="Times New Roman" w:hAnsi="Times New Roman" w:cs="Times New Roman"/>
          <w:color w:val="333333"/>
        </w:rPr>
        <w:t>Potential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Role of SMIL in </w:t>
      </w:r>
      <w:proofErr w:type="spellStart"/>
      <w:r w:rsidRPr="00C4515B">
        <w:rPr>
          <w:rFonts w:ascii="Times New Roman" w:hAnsi="Times New Roman" w:cs="Times New Roman"/>
          <w:color w:val="333333"/>
        </w:rPr>
        <w:t>Digitalization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National </w:t>
      </w:r>
      <w:proofErr w:type="spellStart"/>
      <w:r w:rsidRPr="00C4515B">
        <w:rPr>
          <w:rFonts w:ascii="Times New Roman" w:hAnsi="Times New Roman" w:cs="Times New Roman"/>
          <w:color w:val="333333"/>
        </w:rPr>
        <w:t>Heritage</w:t>
      </w:r>
      <w:proofErr w:type="spellEnd"/>
      <w:r w:rsidRPr="00C4515B">
        <w:rPr>
          <w:rFonts w:ascii="Times New Roman" w:hAnsi="Times New Roman" w:cs="Times New Roman"/>
          <w:color w:val="333333"/>
        </w:rPr>
        <w:t>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"http://www.ncd.org.rs/ncd_en/conferences.html"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Sixth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National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Conference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New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Technologies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and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Standards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: Digitization of National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Heritage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2007</w:t>
      </w:r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>. Презентован је следећи </w:t>
      </w:r>
      <w:hyperlink r:id="rId33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рад</w:t>
        </w:r>
      </w:hyperlink>
      <w:r w:rsidRPr="00C4515B">
        <w:rPr>
          <w:rFonts w:ascii="Times New Roman" w:hAnsi="Times New Roman" w:cs="Times New Roman"/>
          <w:color w:val="333333"/>
        </w:rPr>
        <w:t>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Загарчанин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Младен, Тошић Душан и Станишић Сања, </w:t>
      </w:r>
      <w:proofErr w:type="spellStart"/>
      <w:r w:rsidRPr="00C4515B">
        <w:rPr>
          <w:rFonts w:ascii="Times New Roman" w:hAnsi="Times New Roman" w:cs="Times New Roman"/>
          <w:color w:val="333333"/>
        </w:rPr>
        <w:t>Digitalization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in the Bar </w:t>
      </w:r>
      <w:proofErr w:type="spellStart"/>
      <w:r w:rsidRPr="00C4515B">
        <w:rPr>
          <w:rFonts w:ascii="Times New Roman" w:hAnsi="Times New Roman" w:cs="Times New Roman"/>
          <w:color w:val="333333"/>
        </w:rPr>
        <w:t>County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Museum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– Pilot Project, </w:t>
      </w:r>
      <w:hyperlink r:id="rId34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The X National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Conference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New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lastRenderedPageBreak/>
          <w:t xml:space="preserve">Technologies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and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Standards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: Digitization of National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Heritage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2011 </w:t>
        </w:r>
      </w:hyperlink>
      <w:r w:rsidRPr="00C4515B">
        <w:rPr>
          <w:rFonts w:ascii="Times New Roman" w:hAnsi="Times New Roman" w:cs="Times New Roman"/>
          <w:color w:val="333333"/>
        </w:rPr>
        <w:t>. Презентован је следећи </w:t>
      </w:r>
      <w:hyperlink r:id="rId35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рад</w:t>
        </w:r>
      </w:hyperlink>
      <w:r w:rsidRPr="00C4515B">
        <w:rPr>
          <w:rFonts w:ascii="Times New Roman" w:hAnsi="Times New Roman" w:cs="Times New Roman"/>
          <w:color w:val="333333"/>
        </w:rPr>
        <w:t>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Картељ Aлександар,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 Милутиновић Вељко, </w:t>
      </w:r>
      <w:hyperlink r:id="rId36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Аутоматизована класификација личности</w:t>
        </w:r>
      </w:hyperlink>
      <w:r w:rsidRPr="00C4515B">
        <w:rPr>
          <w:rFonts w:ascii="Times New Roman" w:hAnsi="Times New Roman" w:cs="Times New Roman"/>
          <w:color w:val="333333"/>
        </w:rPr>
        <w:t>, Зборник радова са симпозијума </w:t>
      </w:r>
      <w:hyperlink r:id="rId37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YU INFO 2012 </w:t>
        </w:r>
      </w:hyperlink>
      <w:r w:rsidRPr="00C4515B">
        <w:rPr>
          <w:rFonts w:ascii="Times New Roman" w:hAnsi="Times New Roman" w:cs="Times New Roman"/>
          <w:color w:val="333333"/>
        </w:rPr>
        <w:t>, ст. 49, Kопаоник, 2012.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Максимовић Дарко,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38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Софтвер "Лењир и шестар" и његово коришћење у настави математике </w:t>
        </w:r>
      </w:hyperlink>
      <w:r w:rsidRPr="00C4515B">
        <w:rPr>
          <w:rFonts w:ascii="Times New Roman" w:hAnsi="Times New Roman" w:cs="Times New Roman"/>
          <w:color w:val="333333"/>
        </w:rPr>
        <w:t>, Зборник радова са четвртог симпозијума "Математика и примене", ст. 158-169, Београд, 2013.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 xml:space="preserve">Матић Драган,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39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Побољшавање наставног плана оптимизовањем броја покривених тематских области по семестрима</w:t>
        </w:r>
      </w:hyperlink>
      <w:r w:rsidRPr="00C4515B">
        <w:rPr>
          <w:rFonts w:ascii="Times New Roman" w:hAnsi="Times New Roman" w:cs="Times New Roman"/>
          <w:color w:val="333333"/>
        </w:rPr>
        <w:t>, Трећа математичка конференција Републике Српске - Зборник радова, Том 2, ст. 11-21, Требиње, 2014.</w:t>
      </w:r>
    </w:p>
    <w:p w:rsidR="00C4515B" w:rsidRPr="00C4515B" w:rsidRDefault="00C4515B" w:rsidP="00C4515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4515B">
        <w:rPr>
          <w:rFonts w:ascii="Times New Roman" w:hAnsi="Times New Roman" w:cs="Times New Roman"/>
          <w:color w:val="333333"/>
        </w:rPr>
        <w:t>Шандрих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Бранислава, </w:t>
      </w:r>
      <w:bookmarkStart w:id="0" w:name="_GoBack"/>
      <w:r w:rsidRPr="00C4515B">
        <w:rPr>
          <w:rFonts w:ascii="Times New Roman" w:hAnsi="Times New Roman" w:cs="Times New Roman"/>
          <w:b/>
          <w:color w:val="333333"/>
        </w:rPr>
        <w:t>Филиповић Владимир</w:t>
      </w:r>
      <w:bookmarkEnd w:id="0"/>
      <w:r w:rsidRPr="00C4515B">
        <w:rPr>
          <w:rFonts w:ascii="Times New Roman" w:hAnsi="Times New Roman" w:cs="Times New Roman"/>
          <w:color w:val="333333"/>
        </w:rPr>
        <w:t xml:space="preserve">, Картељ Александар и </w:t>
      </w:r>
      <w:proofErr w:type="spellStart"/>
      <w:r w:rsidRPr="00C4515B">
        <w:rPr>
          <w:rFonts w:ascii="Times New Roman" w:hAnsi="Times New Roman" w:cs="Times New Roman"/>
          <w:color w:val="333333"/>
        </w:rPr>
        <w:t>Малков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Саша, Globalna izračunavanja u mreži internet pregledača: primena u obradi slika, </w:t>
      </w:r>
      <w:hyperlink r:id="rId40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The XV National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Conference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New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Technologies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and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Standards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: Digitization of National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Heritage</w:t>
        </w:r>
        <w:proofErr w:type="spellEnd"/>
      </w:hyperlink>
      <w:r w:rsidRPr="00C4515B">
        <w:rPr>
          <w:rFonts w:ascii="Times New Roman" w:hAnsi="Times New Roman" w:cs="Times New Roman"/>
          <w:color w:val="333333"/>
        </w:rPr>
        <w:t>, Београд 2017. Презентован је следећи</w:t>
      </w:r>
      <w:r>
        <w:rPr>
          <w:rFonts w:ascii="Times New Roman" w:hAnsi="Times New Roman" w:cs="Times New Roman"/>
          <w:color w:val="333333"/>
        </w:rPr>
        <w:t xml:space="preserve"> </w:t>
      </w:r>
      <w:hyperlink r:id="rId41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рад</w:t>
        </w:r>
      </w:hyperlink>
      <w:r w:rsidRPr="00C4515B">
        <w:rPr>
          <w:rFonts w:ascii="Times New Roman" w:hAnsi="Times New Roman" w:cs="Times New Roman"/>
          <w:color w:val="333333"/>
        </w:rPr>
        <w:t>.</w:t>
      </w:r>
    </w:p>
    <w:p w:rsidR="00C4515B" w:rsidRPr="00C4515B" w:rsidRDefault="00C4515B" w:rsidP="00C4515B">
      <w:pPr>
        <w:pStyle w:val="Heading4"/>
        <w:shd w:val="clear" w:color="auto" w:fill="FFFFFF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3</w:t>
      </w:r>
      <w:r w:rsidRPr="00C4515B">
        <w:rPr>
          <w:rFonts w:ascii="Times New Roman" w:hAnsi="Times New Roman" w:cs="Times New Roman"/>
          <w:color w:val="333333"/>
        </w:rPr>
        <w:t xml:space="preserve">. Саопштења са међународних научних скупова, </w:t>
      </w:r>
      <w:proofErr w:type="spellStart"/>
      <w:r w:rsidRPr="00C4515B">
        <w:rPr>
          <w:rFonts w:ascii="Times New Roman" w:hAnsi="Times New Roman" w:cs="Times New Roman"/>
          <w:color w:val="333333"/>
        </w:rPr>
        <w:t>штапана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у изводу</w:t>
      </w:r>
    </w:p>
    <w:p w:rsidR="00C4515B" w:rsidRPr="00C4515B" w:rsidRDefault="00C4515B" w:rsidP="00C451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Грбић Милана, Картељ Александар, Матић Драган и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42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A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local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search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based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heuristic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for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clustering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large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biological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networks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into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highly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connected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components</w:t>
        </w:r>
        <w:proofErr w:type="spellEnd"/>
      </w:hyperlink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First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Congress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Molecular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Biologists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Serbia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with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international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participation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- 1  </w:t>
      </w:r>
      <w:r w:rsidRPr="00C4515B">
        <w:rPr>
          <w:rFonts w:ascii="Times New Roman" w:hAnsi="Times New Roman" w:cs="Times New Roman"/>
          <w:color w:val="333333"/>
          <w:vertAlign w:val="superscript"/>
        </w:rPr>
        <w:t>st</w:t>
      </w:r>
      <w:r w:rsidRPr="00C4515B">
        <w:rPr>
          <w:rFonts w:ascii="Times New Roman" w:hAnsi="Times New Roman" w:cs="Times New Roman"/>
          <w:color w:val="333333"/>
        </w:rPr>
        <w:t> </w:t>
      </w:r>
      <w:proofErr w:type="spellStart"/>
      <w:r w:rsidRPr="00C4515B">
        <w:rPr>
          <w:rFonts w:ascii="Times New Roman" w:hAnsi="Times New Roman" w:cs="Times New Roman"/>
          <w:color w:val="333333"/>
        </w:rPr>
        <w:t>CoMBoS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- </w:t>
      </w:r>
      <w:proofErr w:type="spellStart"/>
      <w:r w:rsidRPr="00C4515B">
        <w:rPr>
          <w:rFonts w:ascii="Times New Roman" w:hAnsi="Times New Roman" w:cs="Times New Roman"/>
          <w:color w:val="333333"/>
        </w:rPr>
        <w:t>Book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</w:t>
      </w:r>
      <w:proofErr w:type="spellStart"/>
      <w:r w:rsidRPr="00C4515B">
        <w:rPr>
          <w:rFonts w:ascii="Times New Roman" w:hAnsi="Times New Roman" w:cs="Times New Roman"/>
          <w:color w:val="333333"/>
        </w:rPr>
        <w:t>abstracts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pp</w:t>
      </w:r>
      <w:proofErr w:type="spellEnd"/>
      <w:r w:rsidRPr="00C4515B">
        <w:rPr>
          <w:rFonts w:ascii="Times New Roman" w:hAnsi="Times New Roman" w:cs="Times New Roman"/>
          <w:color w:val="333333"/>
        </w:rPr>
        <w:t>. 126, Београд 2017. Презентован је следећи </w:t>
      </w:r>
      <w:hyperlink r:id="rId43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рад</w:t>
        </w:r>
      </w:hyperlink>
      <w:r w:rsidRPr="00C4515B">
        <w:rPr>
          <w:rFonts w:ascii="Times New Roman" w:hAnsi="Times New Roman" w:cs="Times New Roman"/>
          <w:color w:val="333333"/>
        </w:rPr>
        <w:t> у постер секцији.</w:t>
      </w:r>
    </w:p>
    <w:p w:rsidR="00C4515B" w:rsidRPr="00C4515B" w:rsidRDefault="00C4515B" w:rsidP="00C4515B">
      <w:pPr>
        <w:pStyle w:val="Heading4"/>
        <w:shd w:val="clear" w:color="auto" w:fill="FFFFFF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4</w:t>
      </w:r>
      <w:r w:rsidRPr="00C4515B">
        <w:rPr>
          <w:rFonts w:ascii="Times New Roman" w:hAnsi="Times New Roman" w:cs="Times New Roman"/>
          <w:color w:val="333333"/>
        </w:rPr>
        <w:t xml:space="preserve">. Саопштења са домаћих научних скупова, </w:t>
      </w:r>
      <w:proofErr w:type="spellStart"/>
      <w:r w:rsidRPr="00C4515B">
        <w:rPr>
          <w:rFonts w:ascii="Times New Roman" w:hAnsi="Times New Roman" w:cs="Times New Roman"/>
          <w:color w:val="333333"/>
        </w:rPr>
        <w:t>штапана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у изводу</w:t>
      </w:r>
    </w:p>
    <w:p w:rsidR="00C4515B" w:rsidRPr="00C4515B" w:rsidRDefault="00C4515B" w:rsidP="00C45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44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Реализација једног итеративног метода на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транспјутерском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систему</w:t>
        </w:r>
      </w:hyperlink>
      <w:r w:rsidRPr="00C4515B">
        <w:rPr>
          <w:rFonts w:ascii="Times New Roman" w:hAnsi="Times New Roman" w:cs="Times New Roman"/>
          <w:color w:val="333333"/>
        </w:rPr>
        <w:t xml:space="preserve">, Зборник </w:t>
      </w:r>
      <w:proofErr w:type="spellStart"/>
      <w:r w:rsidRPr="00C4515B">
        <w:rPr>
          <w:rFonts w:ascii="Times New Roman" w:hAnsi="Times New Roman" w:cs="Times New Roman"/>
          <w:color w:val="333333"/>
        </w:rPr>
        <w:t>апстраката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са симпозијума SINFON ‘94, ст. 41, Златибор, 1994. Рад је проглашен за најбољи у својој секцији.</w:t>
      </w:r>
    </w:p>
    <w:p w:rsidR="00C4515B" w:rsidRPr="00C4515B" w:rsidRDefault="00C4515B" w:rsidP="00C45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 </w:t>
      </w:r>
      <w:hyperlink r:id="rId45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Реализација генетског алгоритма</w:t>
        </w:r>
      </w:hyperlink>
      <w:r w:rsidRPr="00C4515B">
        <w:rPr>
          <w:rFonts w:ascii="Times New Roman" w:hAnsi="Times New Roman" w:cs="Times New Roman"/>
          <w:color w:val="333333"/>
        </w:rPr>
        <w:t xml:space="preserve">, Зборник </w:t>
      </w:r>
      <w:proofErr w:type="spellStart"/>
      <w:r w:rsidRPr="00C4515B">
        <w:rPr>
          <w:rFonts w:ascii="Times New Roman" w:hAnsi="Times New Roman" w:cs="Times New Roman"/>
          <w:color w:val="333333"/>
        </w:rPr>
        <w:t>апстраката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са симпозијума SINFON ‘95, ст. 46, Златибор, 1995.</w:t>
      </w:r>
    </w:p>
    <w:p w:rsidR="00C4515B" w:rsidRPr="00C4515B" w:rsidRDefault="00C4515B" w:rsidP="00C45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 и Тошић Душан, </w:t>
      </w:r>
      <w:proofErr w:type="spellStart"/>
      <w:r w:rsidRPr="00C4515B">
        <w:rPr>
          <w:rFonts w:ascii="Times New Roman" w:hAnsi="Times New Roman" w:cs="Times New Roman"/>
          <w:color w:val="333333"/>
        </w:rPr>
        <w:fldChar w:fldCharType="begin"/>
      </w:r>
      <w:r w:rsidRPr="00C4515B">
        <w:rPr>
          <w:rFonts w:ascii="Times New Roman" w:hAnsi="Times New Roman" w:cs="Times New Roman"/>
          <w:color w:val="333333"/>
        </w:rPr>
        <w:instrText xml:space="preserve"> HYPERLINK "https://vladofilipovic.github.io/Science/Papers/A6.5-3.pdf" \t "_blank" </w:instrText>
      </w:r>
      <w:r w:rsidRPr="00C4515B">
        <w:rPr>
          <w:rFonts w:ascii="Times New Roman" w:hAnsi="Times New Roman" w:cs="Times New Roman"/>
          <w:color w:val="333333"/>
        </w:rPr>
        <w:fldChar w:fldCharType="separate"/>
      </w:r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Comparasion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of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Selection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Operators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in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Genetic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Algorithms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for the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Function</w:t>
      </w:r>
      <w:proofErr w:type="spellEnd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 xml:space="preserve"> </w:t>
      </w:r>
      <w:proofErr w:type="spellStart"/>
      <w:r w:rsidRPr="00C4515B">
        <w:rPr>
          <w:rStyle w:val="Hyperlink"/>
          <w:rFonts w:ascii="Times New Roman" w:hAnsi="Times New Roman" w:cs="Times New Roman"/>
          <w:color w:val="8E1818"/>
          <w:u w:val="none"/>
        </w:rPr>
        <w:t>Optimization</w:t>
      </w:r>
      <w:proofErr w:type="spellEnd"/>
      <w:r w:rsidRPr="00C4515B">
        <w:rPr>
          <w:rFonts w:ascii="Times New Roman" w:hAnsi="Times New Roman" w:cs="Times New Roman"/>
          <w:color w:val="333333"/>
        </w:rPr>
        <w:fldChar w:fldCharType="end"/>
      </w:r>
      <w:r w:rsidRPr="00C4515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4515B">
        <w:rPr>
          <w:rFonts w:ascii="Times New Roman" w:hAnsi="Times New Roman" w:cs="Times New Roman"/>
          <w:color w:val="333333"/>
        </w:rPr>
        <w:t>Abstracts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of XI </w:t>
      </w:r>
      <w:proofErr w:type="spellStart"/>
      <w:r w:rsidRPr="00C4515B">
        <w:rPr>
          <w:rFonts w:ascii="Times New Roman" w:hAnsi="Times New Roman" w:cs="Times New Roman"/>
          <w:color w:val="333333"/>
        </w:rPr>
        <w:t>Conference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on </w:t>
      </w:r>
      <w:proofErr w:type="spellStart"/>
      <w:r w:rsidRPr="00C4515B">
        <w:rPr>
          <w:rFonts w:ascii="Times New Roman" w:hAnsi="Times New Roman" w:cs="Times New Roman"/>
          <w:color w:val="333333"/>
        </w:rPr>
        <w:t>Applied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4515B">
        <w:rPr>
          <w:rFonts w:ascii="Times New Roman" w:hAnsi="Times New Roman" w:cs="Times New Roman"/>
          <w:color w:val="333333"/>
        </w:rPr>
        <w:t>Mathematics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- PRIM ‘96, ст. 94, Budva, 1996.</w:t>
      </w:r>
    </w:p>
    <w:p w:rsidR="00C4515B" w:rsidRPr="00C4515B" w:rsidRDefault="00C4515B" w:rsidP="00C45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Fonts w:ascii="Times New Roman" w:hAnsi="Times New Roman" w:cs="Times New Roman"/>
          <w:color w:val="333333"/>
        </w:rPr>
        <w:t>Матић Драган, </w:t>
      </w: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 xml:space="preserve"> и </w:t>
      </w:r>
      <w:proofErr w:type="spellStart"/>
      <w:r w:rsidRPr="00C4515B">
        <w:rPr>
          <w:rFonts w:ascii="Times New Roman" w:hAnsi="Times New Roman" w:cs="Times New Roman"/>
          <w:color w:val="333333"/>
        </w:rPr>
        <w:t>Кратица</w:t>
      </w:r>
      <w:proofErr w:type="spellEnd"/>
      <w:r w:rsidRPr="00C4515B">
        <w:rPr>
          <w:rFonts w:ascii="Times New Roman" w:hAnsi="Times New Roman" w:cs="Times New Roman"/>
          <w:color w:val="333333"/>
        </w:rPr>
        <w:t xml:space="preserve"> Јозеф, </w:t>
      </w:r>
      <w:hyperlink r:id="rId46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Преглед метода за рјешавање проблема максимално балансиране повезане партиције у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графу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 </w:t>
        </w:r>
      </w:hyperlink>
      <w:r w:rsidRPr="00C4515B">
        <w:rPr>
          <w:rFonts w:ascii="Times New Roman" w:hAnsi="Times New Roman" w:cs="Times New Roman"/>
          <w:color w:val="333333"/>
        </w:rPr>
        <w:t>, Четврта математичка конференција Републике Српске - Књига резимеа, ст. 73, Требиње, 2014.</w:t>
      </w:r>
    </w:p>
    <w:p w:rsidR="00C4515B" w:rsidRPr="00C4515B" w:rsidRDefault="00C4515B" w:rsidP="00C4515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r w:rsidRPr="00C4515B">
        <w:rPr>
          <w:rStyle w:val="Strong"/>
          <w:rFonts w:ascii="Times New Roman" w:hAnsi="Times New Roman" w:cs="Times New Roman"/>
          <w:color w:val="333333"/>
        </w:rPr>
        <w:t>Филиповић Владимир</w:t>
      </w:r>
      <w:r w:rsidRPr="00C4515B">
        <w:rPr>
          <w:rFonts w:ascii="Times New Roman" w:hAnsi="Times New Roman" w:cs="Times New Roman"/>
          <w:color w:val="333333"/>
        </w:rPr>
        <w:t>, Картељ Александар и Матић Драган, </w:t>
      </w:r>
      <w:hyperlink r:id="rId47" w:tgtFrame="_blank" w:history="1"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Примена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кеширања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у </w:t>
        </w:r>
        <w:proofErr w:type="spellStart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>метахеуристици</w:t>
        </w:r>
        <w:proofErr w:type="spellEnd"/>
        <w:r w:rsidRPr="00C4515B">
          <w:rPr>
            <w:rStyle w:val="Hyperlink"/>
            <w:rFonts w:ascii="Times New Roman" w:hAnsi="Times New Roman" w:cs="Times New Roman"/>
            <w:color w:val="8E1818"/>
            <w:u w:val="none"/>
          </w:rPr>
          <w:t xml:space="preserve"> заснованој на електромагнетизму</w:t>
        </w:r>
      </w:hyperlink>
      <w:r w:rsidRPr="00C4515B">
        <w:rPr>
          <w:rFonts w:ascii="Times New Roman" w:hAnsi="Times New Roman" w:cs="Times New Roman"/>
          <w:color w:val="333333"/>
        </w:rPr>
        <w:t>, Пета математичка конференција Републике Српске - Књига резимеа, ст. 42, Требиње, 2015.</w:t>
      </w:r>
    </w:p>
    <w:p w:rsidR="003353BA" w:rsidRPr="00C4515B" w:rsidRDefault="003353BA" w:rsidP="00C4515B">
      <w:pPr>
        <w:rPr>
          <w:rFonts w:ascii="Times New Roman" w:hAnsi="Times New Roman" w:cs="Times New Roman"/>
        </w:rPr>
      </w:pPr>
    </w:p>
    <w:sectPr w:rsidR="003353BA" w:rsidRPr="00C451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29D"/>
    <w:multiLevelType w:val="multilevel"/>
    <w:tmpl w:val="E78A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45891"/>
    <w:multiLevelType w:val="multilevel"/>
    <w:tmpl w:val="08E2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F674A"/>
    <w:multiLevelType w:val="multilevel"/>
    <w:tmpl w:val="BA4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21E6A"/>
    <w:multiLevelType w:val="multilevel"/>
    <w:tmpl w:val="07C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A4A66"/>
    <w:multiLevelType w:val="multilevel"/>
    <w:tmpl w:val="F33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051B2C"/>
    <w:multiLevelType w:val="multilevel"/>
    <w:tmpl w:val="1FE0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D741BC"/>
    <w:multiLevelType w:val="multilevel"/>
    <w:tmpl w:val="353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7E7317"/>
    <w:multiLevelType w:val="multilevel"/>
    <w:tmpl w:val="1CD4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A800EF"/>
    <w:multiLevelType w:val="multilevel"/>
    <w:tmpl w:val="F21E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E21FD7"/>
    <w:multiLevelType w:val="multilevel"/>
    <w:tmpl w:val="8B58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8B6725"/>
    <w:multiLevelType w:val="multilevel"/>
    <w:tmpl w:val="669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D17772"/>
    <w:multiLevelType w:val="multilevel"/>
    <w:tmpl w:val="536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D300AB"/>
    <w:multiLevelType w:val="multilevel"/>
    <w:tmpl w:val="91F0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724E14"/>
    <w:multiLevelType w:val="multilevel"/>
    <w:tmpl w:val="47FA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750516"/>
    <w:multiLevelType w:val="multilevel"/>
    <w:tmpl w:val="77F4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9619D4"/>
    <w:multiLevelType w:val="multilevel"/>
    <w:tmpl w:val="00FE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316401"/>
    <w:multiLevelType w:val="multilevel"/>
    <w:tmpl w:val="A8F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7D5C61"/>
    <w:multiLevelType w:val="multilevel"/>
    <w:tmpl w:val="6FDC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CB20B4"/>
    <w:multiLevelType w:val="multilevel"/>
    <w:tmpl w:val="94A6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C372D2"/>
    <w:multiLevelType w:val="multilevel"/>
    <w:tmpl w:val="737E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897993"/>
    <w:multiLevelType w:val="multilevel"/>
    <w:tmpl w:val="C146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AE2046"/>
    <w:multiLevelType w:val="multilevel"/>
    <w:tmpl w:val="9D68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844282"/>
    <w:multiLevelType w:val="multilevel"/>
    <w:tmpl w:val="4CAC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30EB2"/>
    <w:multiLevelType w:val="multilevel"/>
    <w:tmpl w:val="D16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41159E"/>
    <w:multiLevelType w:val="multilevel"/>
    <w:tmpl w:val="FE60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4"/>
  </w:num>
  <w:num w:numId="3">
    <w:abstractNumId w:val="9"/>
  </w:num>
  <w:num w:numId="4">
    <w:abstractNumId w:val="13"/>
  </w:num>
  <w:num w:numId="5">
    <w:abstractNumId w:val="15"/>
  </w:num>
  <w:num w:numId="6">
    <w:abstractNumId w:val="4"/>
  </w:num>
  <w:num w:numId="7">
    <w:abstractNumId w:val="22"/>
  </w:num>
  <w:num w:numId="8">
    <w:abstractNumId w:val="23"/>
  </w:num>
  <w:num w:numId="9">
    <w:abstractNumId w:val="10"/>
  </w:num>
  <w:num w:numId="10">
    <w:abstractNumId w:val="16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0"/>
  </w:num>
  <w:num w:numId="16">
    <w:abstractNumId w:val="3"/>
  </w:num>
  <w:num w:numId="17">
    <w:abstractNumId w:val="6"/>
  </w:num>
  <w:num w:numId="18">
    <w:abstractNumId w:val="11"/>
  </w:num>
  <w:num w:numId="19">
    <w:abstractNumId w:val="17"/>
  </w:num>
  <w:num w:numId="20">
    <w:abstractNumId w:val="18"/>
  </w:num>
  <w:num w:numId="21">
    <w:abstractNumId w:val="1"/>
  </w:num>
  <w:num w:numId="22">
    <w:abstractNumId w:val="14"/>
  </w:num>
  <w:num w:numId="23">
    <w:abstractNumId w:val="19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0F"/>
    <w:rsid w:val="003353BA"/>
    <w:rsid w:val="00574BBF"/>
    <w:rsid w:val="008A3CCC"/>
    <w:rsid w:val="00AA28EC"/>
    <w:rsid w:val="00C4515B"/>
    <w:rsid w:val="00E1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paragraph" w:styleId="Heading3">
    <w:name w:val="heading 3"/>
    <w:basedOn w:val="Normal"/>
    <w:link w:val="Heading3Char"/>
    <w:uiPriority w:val="9"/>
    <w:qFormat/>
    <w:rsid w:val="008A3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CCC"/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A3CCC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styleId="Strong">
    <w:name w:val="Strong"/>
    <w:basedOn w:val="DefaultParagraphFont"/>
    <w:uiPriority w:val="22"/>
    <w:qFormat/>
    <w:rsid w:val="008A3C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CC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5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paragraph" w:styleId="Heading3">
    <w:name w:val="heading 3"/>
    <w:basedOn w:val="Normal"/>
    <w:link w:val="Heading3Char"/>
    <w:uiPriority w:val="9"/>
    <w:qFormat/>
    <w:rsid w:val="008A3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CCC"/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A3CCC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styleId="Strong">
    <w:name w:val="Strong"/>
    <w:basedOn w:val="DefaultParagraphFont"/>
    <w:uiPriority w:val="22"/>
    <w:qFormat/>
    <w:rsid w:val="008A3C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CC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5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0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lib.mi.sanu.ac.rs/files/journals/yjor/42/yujorn42p225-238.pdf" TargetMode="External"/><Relationship Id="rId18" Type="http://schemas.openxmlformats.org/officeDocument/2006/relationships/hyperlink" Target="https://vladofilipovic.github.io/Science/Papers/A4.3-2.pdf" TargetMode="External"/><Relationship Id="rId26" Type="http://schemas.openxmlformats.org/officeDocument/2006/relationships/hyperlink" Target="https://vladofilipovic.github.io/Science/Papers/A6.3-3.pdf" TargetMode="External"/><Relationship Id="rId39" Type="http://schemas.openxmlformats.org/officeDocument/2006/relationships/hyperlink" Target="http://www.mk.rs.ba/wp-content/uploads/2015/02/TOM2-Copy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dl.acm.org/citation.cfm?id=2371365" TargetMode="External"/><Relationship Id="rId34" Type="http://schemas.openxmlformats.org/officeDocument/2006/relationships/hyperlink" Target="http://www.ncd.org.rs/ncd_sr/Events/NCDbeograd2011/NCD_Beograd2011.html" TargetMode="External"/><Relationship Id="rId42" Type="http://schemas.openxmlformats.org/officeDocument/2006/relationships/hyperlink" Target="https://vladofilipovic.github.io/Science/Papers/Book%20of%20Abstracts%20CoMBoS%202017.pdf" TargetMode="External"/><Relationship Id="rId47" Type="http://schemas.openxmlformats.org/officeDocument/2006/relationships/hyperlink" Target="http://www.mk.rs.ba/wp-content/uploads/2014/01/Spojeno.pdf" TargetMode="External"/><Relationship Id="rId7" Type="http://schemas.openxmlformats.org/officeDocument/2006/relationships/hyperlink" Target="http://www.sav.sk/index.php?lang=en&amp;charset=ascii&amp;doc=journal&amp;part=list_articles&amp;journal_issue_no=1512" TargetMode="External"/><Relationship Id="rId12" Type="http://schemas.openxmlformats.org/officeDocument/2006/relationships/hyperlink" Target="http://scindeks.ceon.rs/article.aspx?artid=1450-96281135119M&amp;lang=en" TargetMode="External"/><Relationship Id="rId17" Type="http://schemas.openxmlformats.org/officeDocument/2006/relationships/hyperlink" Target="https://vladofilipovic.github.io/Science/Papers/A4.3-3.pdf" TargetMode="External"/><Relationship Id="rId25" Type="http://schemas.openxmlformats.org/officeDocument/2006/relationships/hyperlink" Target="https://vladofilipovic.github.io/Science/Papers/A6.3-2.pdf" TargetMode="External"/><Relationship Id="rId33" Type="http://schemas.openxmlformats.org/officeDocument/2006/relationships/hyperlink" Target="https://vladofilipovic.github.io/Science/Papers/A6.3-10.pdf" TargetMode="External"/><Relationship Id="rId38" Type="http://schemas.openxmlformats.org/officeDocument/2006/relationships/hyperlink" Target="http://alas.matf.bg.ac.rs/~konferencija/zbornik2013.pdf" TargetMode="External"/><Relationship Id="rId46" Type="http://schemas.openxmlformats.org/officeDocument/2006/relationships/hyperlink" Target="http://www.mk.rs.ba/wp-content/uploads/2014/01/Knjiga-rezimea-%C4%8CETVRTA-MAT-KONF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ymopis2013.fon.bg.ac.rs/wp-content/uploads/Jubilej/XXX%20Simpozijum%20o%20operacionim%20istra%C5%BEivanjima.pdf" TargetMode="External"/><Relationship Id="rId20" Type="http://schemas.openxmlformats.org/officeDocument/2006/relationships/hyperlink" Target="http://www.sciencedirect.com/science/article/pii/S1571065312000236" TargetMode="External"/><Relationship Id="rId29" Type="http://schemas.openxmlformats.org/officeDocument/2006/relationships/hyperlink" Target="https://vladofilipovic.github.io/Science/Papers/A6.3-6.pdf" TargetMode="External"/><Relationship Id="rId41" Type="http://schemas.openxmlformats.org/officeDocument/2006/relationships/hyperlink" Target="https://vladofilipovic.github.io/Science/Papers/A6.3-15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k.springer.com/chapter/10.1007%2F978-3-540-89619-7_15?LI=true" TargetMode="External"/><Relationship Id="rId24" Type="http://schemas.openxmlformats.org/officeDocument/2006/relationships/hyperlink" Target="https://vladofilipovic.github.io/Science/Papers/A6.3-1.pdf" TargetMode="External"/><Relationship Id="rId32" Type="http://schemas.openxmlformats.org/officeDocument/2006/relationships/hyperlink" Target="https://vladofilipovic.github.io/Science/Papers/A6.3-9.pdf" TargetMode="External"/><Relationship Id="rId37" Type="http://schemas.openxmlformats.org/officeDocument/2006/relationships/hyperlink" Target="http://yuinfo.artkey.rs/zbornici/2012/html/search.html" TargetMode="External"/><Relationship Id="rId40" Type="http://schemas.openxmlformats.org/officeDocument/2006/relationships/hyperlink" Target="http://www.ncd.matf.bg.ac.rs/conferences/ncd2017/NCD2017_Book_of_Abstracts.pdf" TargetMode="External"/><Relationship Id="rId45" Type="http://schemas.openxmlformats.org/officeDocument/2006/relationships/hyperlink" Target="https://vladofilipovic.github.io/Science/Papers/A6.5-2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ladofilipovic.github.io/Science/Papers/A6.2-4.pdf" TargetMode="External"/><Relationship Id="rId23" Type="http://schemas.openxmlformats.org/officeDocument/2006/relationships/hyperlink" Target="http://www.mipro.hr/MIPRO2012.MEET/ELink.aspx" TargetMode="External"/><Relationship Id="rId28" Type="http://schemas.openxmlformats.org/officeDocument/2006/relationships/hyperlink" Target="https://vladofilipovic.github.io/Science/Papers/A6.3-5.pdf" TargetMode="External"/><Relationship Id="rId36" Type="http://schemas.openxmlformats.org/officeDocument/2006/relationships/hyperlink" Target="http://yuinfo.artkey.rs/zbornici/2012/html/pdf/487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ink.springer.com/chapter/10.1007%2F978-1-4471-0123-9_28" TargetMode="External"/><Relationship Id="rId19" Type="http://schemas.openxmlformats.org/officeDocument/2006/relationships/hyperlink" Target="http://toledo.mi.sanu.ac.rs/~grujicic/vnsconference/index.php?option=com_wrapper&amp;view=wrapper&amp;Itemid=64" TargetMode="External"/><Relationship Id="rId31" Type="http://schemas.openxmlformats.org/officeDocument/2006/relationships/hyperlink" Target="https://vladofilipovic.github.io/Science/Papers/A6.3-8.pdf" TargetMode="External"/><Relationship Id="rId44" Type="http://schemas.openxmlformats.org/officeDocument/2006/relationships/hyperlink" Target="https://vladofilipovic.github.io/Science/Papers/A6.5-1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emis.de/journals/PIMB/107/7.html" TargetMode="External"/><Relationship Id="rId14" Type="http://schemas.openxmlformats.org/officeDocument/2006/relationships/hyperlink" Target="https://vladofilipovic.github.io/Science/Papers/A6.2-2.pdf" TargetMode="External"/><Relationship Id="rId22" Type="http://schemas.openxmlformats.org/officeDocument/2006/relationships/hyperlink" Target="http://bci2012.bci-conferences.org/" TargetMode="External"/><Relationship Id="rId27" Type="http://schemas.openxmlformats.org/officeDocument/2006/relationships/hyperlink" Target="https://vladofilipovic.github.io/Science/Papers/A6.3-4.pdf" TargetMode="External"/><Relationship Id="rId30" Type="http://schemas.openxmlformats.org/officeDocument/2006/relationships/hyperlink" Target="https://vladofilipovic.github.io/Science/Papers/A6.3-7.pdf" TargetMode="External"/><Relationship Id="rId35" Type="http://schemas.openxmlformats.org/officeDocument/2006/relationships/hyperlink" Target="https://vladofilipovic.github.io/Science/Papers/A6.3-11.pdf" TargetMode="External"/><Relationship Id="rId43" Type="http://schemas.openxmlformats.org/officeDocument/2006/relationships/hyperlink" Target="https://vladofilipovic.github.io/Science/Papers/A6.4-1.pd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doiserbia.nb.rs/Article.aspx?ID=1820-02141100067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BA94A44-7B07-4309-97F7-6F2E207857DD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6</TotalTime>
  <Pages>5</Pages>
  <Words>3395</Words>
  <Characters>19355</Characters>
  <Application>Microsoft Office Word</Application>
  <DocSecurity>0</DocSecurity>
  <Lines>161</Lines>
  <Paragraphs>45</Paragraphs>
  <ScaleCrop>false</ScaleCrop>
  <Company/>
  <LinksUpToDate>false</LinksUpToDate>
  <CharactersWithSpaces>22705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 Filipovic</cp:lastModifiedBy>
  <cp:revision>5</cp:revision>
  <dcterms:created xsi:type="dcterms:W3CDTF">2019-03-02T13:12:00Z</dcterms:created>
  <dcterms:modified xsi:type="dcterms:W3CDTF">2019-03-02T13:19:00Z</dcterms:modified>
</cp:coreProperties>
</file>