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FAE" w:rsidRDefault="00774B6F">
      <w:r>
        <w:t>Ово је неки наш једноставни хемијско-билошки документ.</w:t>
      </w:r>
    </w:p>
    <w:p w:rsidR="00774B6F" w:rsidRDefault="00774B6F"/>
    <w:p w:rsidR="00774B6F" w:rsidRDefault="00774B6F">
      <w:r>
        <w:t>Овај документ садржи воду, формуле</w:t>
      </w:r>
      <w:sdt>
        <w:sdtPr>
          <w:alias w:val="chemistry"/>
          <w:tag w:val="0f81e2d4-e41f-4c32-80cb-3821a663ad96"/>
          <w:id w:val="353833963"/>
          <w:picture/>
        </w:sdtPr>
        <w:sdtEndPr/>
        <w:sdtContent>
          <w:r w:rsidR="00CA4E70">
            <w:rPr>
              <w:noProof/>
            </w:rPr>
            <w:drawing>
              <wp:inline distT="0" distB="0" distL="0" distR="0">
                <wp:extent cx="647790" cy="447738"/>
                <wp:effectExtent l="0" t="0" r="0" b="0"/>
                <wp:docPr id="6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90" cy="447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t>, која представља најздравије пиће.</w:t>
      </w:r>
      <w:r w:rsidR="00CA4E70">
        <w:t xml:space="preserve"> Вода није исто што и </w:t>
      </w:r>
      <w:sdt>
        <w:sdtPr>
          <w:alias w:val="chemistry"/>
          <w:id w:val="353833981"/>
          <w:picture/>
        </w:sdtPr>
        <w:sdtEndPr/>
        <w:sdtContent>
          <w:r w:rsidR="00CA4E70">
            <w:rPr>
              <w:noProof/>
            </w:rPr>
            <w:drawing>
              <wp:inline distT="0" distB="0" distL="0" distR="0">
                <wp:extent cx="714475" cy="800212"/>
                <wp:effectExtent l="0" t="0" r="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475" cy="800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CA4E70">
        <w:t xml:space="preserve"> бензен.</w:t>
      </w:r>
      <w:r w:rsidR="00527F8F">
        <w:t xml:space="preserve"> </w:t>
      </w:r>
      <w:proofErr w:type="spellStart"/>
      <w:r w:rsidR="00527F8F">
        <w:t>Сумпорна</w:t>
      </w:r>
      <w:proofErr w:type="spellEnd"/>
      <w:r w:rsidR="00527F8F">
        <w:t xml:space="preserve"> </w:t>
      </w:r>
      <w:proofErr w:type="spellStart"/>
      <w:proofErr w:type="gramStart"/>
      <w:r w:rsidR="00527F8F">
        <w:t>киселина</w:t>
      </w:r>
      <w:proofErr w:type="spellEnd"/>
      <w:r w:rsidR="00527F8F">
        <w:t xml:space="preserve"> </w:t>
      </w:r>
      <w:proofErr w:type="gramEnd"/>
      <w:sdt>
        <w:sdtPr>
          <w:alias w:val="chemistry"/>
          <w:id w:val="353834037"/>
          <w:lock w:val="contentLocked"/>
          <w:picture/>
        </w:sdtPr>
        <w:sdtEndPr/>
        <w:sdtContent>
          <w:r w:rsidR="00761733">
            <w:rPr>
              <w:noProof/>
            </w:rPr>
            <w:drawing>
              <wp:inline distT="0" distB="0" distL="0" distR="0">
                <wp:extent cx="1095528" cy="714475"/>
                <wp:effectExtent l="0" t="0" r="9372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528" cy="71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7F8F">
        <w:t xml:space="preserve">, </w:t>
      </w:r>
      <w:proofErr w:type="spellStart"/>
      <w:r w:rsidR="00527F8F">
        <w:t>тј</w:t>
      </w:r>
      <w:proofErr w:type="spellEnd"/>
      <w:r w:rsidR="00527F8F">
        <w:t xml:space="preserve">. </w:t>
      </w:r>
      <w:proofErr w:type="spellStart"/>
      <w:proofErr w:type="gramStart"/>
      <w:r w:rsidR="00527F8F">
        <w:t>има</w:t>
      </w:r>
      <w:proofErr w:type="spellEnd"/>
      <w:proofErr w:type="gramEnd"/>
      <w:r w:rsidR="00527F8F">
        <w:t xml:space="preserve"> </w:t>
      </w:r>
      <w:proofErr w:type="spellStart"/>
      <w:r w:rsidR="00527F8F">
        <w:t>репрезентацију</w:t>
      </w:r>
      <w:proofErr w:type="spellEnd"/>
      <w:r w:rsidR="00527F8F">
        <w:t xml:space="preserve"> </w:t>
      </w:r>
      <w:sdt>
        <w:sdtPr>
          <w:alias w:val="chemistry"/>
          <w:id w:val="353834040"/>
          <w:lock w:val="contentLocked"/>
          <w:picture/>
        </w:sdtPr>
        <w:sdtEndPr/>
        <w:sdtContent>
          <w:r w:rsidR="0086763D">
            <w:rPr>
              <w:noProof/>
            </w:rPr>
            <w:drawing>
              <wp:inline distT="0" distB="0" distL="0" distR="0">
                <wp:extent cx="1105054" cy="190527"/>
                <wp:effectExtent l="19050" t="0" r="0" b="0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054" cy="190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282682" w:rsidRDefault="00282682"/>
    <w:p w:rsidR="00282682" w:rsidRPr="00282682" w:rsidRDefault="00282682">
      <w:pPr>
        <w:rPr>
          <w:sz w:val="144"/>
          <w:lang w:val="sr-Cyrl-RS"/>
        </w:rPr>
      </w:pPr>
      <w:r w:rsidRPr="00282682">
        <w:rPr>
          <w:sz w:val="144"/>
          <w:lang w:val="sr-Cyrl-RS"/>
        </w:rPr>
        <w:t>Пиће живота је</w:t>
      </w:r>
      <w:r>
        <w:rPr>
          <w:sz w:val="144"/>
        </w:rPr>
        <w:t xml:space="preserve"> </w:t>
      </w:r>
      <w:bookmarkStart w:id="0" w:name="_GoBack"/>
      <w:sdt>
        <w:sdtPr>
          <w:rPr>
            <w:sz w:val="144"/>
          </w:rPr>
          <w:alias w:val="chemistry"/>
          <w:id w:val="-845559574"/>
          <w:lock w:val="contentLocked"/>
          <w:placeholder>
            <w:docPart w:val="2C8F251DF8344924B5B5D2BD6CB78889"/>
          </w:placeholder>
        </w:sdtPr>
        <w:sdtContent>
          <w:r>
            <w:rPr>
              <w:noProof/>
            </w:rPr>
            <mc:AlternateContent>
              <mc:Choice Requires="wpg">
                <w:drawing>
                  <wp:inline distT="0" distB="0" distL="0" distR="0" wp14:anchorId="079A5533" wp14:editId="46C32FC9">
                    <wp:extent cx="494179" cy="283110"/>
                    <wp:effectExtent l="0" t="0" r="0" b="0"/>
                    <wp:docPr id="9" name="moleculeGroup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94179" cy="283110"/>
                              <a:chOff x="0" y="0"/>
                              <a:chExt cx="494179" cy="283110"/>
                            </a:xfrm>
                          </wpg:grpSpPr>
                          <wps:wsp>
                            <wps:cNvPr id="10" name="AtomLabel2"/>
                            <wps:cNvSpPr/>
                            <wps:spPr>
                              <a:xfrm>
                                <a:off x="204361" y="47500"/>
                                <a:ext cx="85425" cy="92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5425" h="92475">
                                    <a:moveTo>
                                      <a:pt x="-4" y="47428"/>
                                    </a:moveTo>
                                    <a:lnTo>
                                      <a:pt x="741" y="36910"/>
                                    </a:lnTo>
                                    <a:lnTo>
                                      <a:pt x="2981" y="27600"/>
                                    </a:lnTo>
                                    <a:lnTo>
                                      <a:pt x="6713" y="19497"/>
                                    </a:lnTo>
                                    <a:lnTo>
                                      <a:pt x="11939" y="12602"/>
                                    </a:lnTo>
                                    <a:lnTo>
                                      <a:pt x="18345" y="7097"/>
                                    </a:lnTo>
                                    <a:lnTo>
                                      <a:pt x="25619" y="3164"/>
                                    </a:lnTo>
                                    <a:lnTo>
                                      <a:pt x="33762" y="805"/>
                                    </a:lnTo>
                                    <a:lnTo>
                                      <a:pt x="42773" y="18"/>
                                    </a:lnTo>
                                    <a:lnTo>
                                      <a:pt x="48806" y="388"/>
                                    </a:lnTo>
                                    <a:lnTo>
                                      <a:pt x="54534" y="1496"/>
                                    </a:lnTo>
                                    <a:lnTo>
                                      <a:pt x="59957" y="3343"/>
                                    </a:lnTo>
                                    <a:lnTo>
                                      <a:pt x="65076" y="5929"/>
                                    </a:lnTo>
                                    <a:lnTo>
                                      <a:pt x="69747" y="9176"/>
                                    </a:lnTo>
                                    <a:lnTo>
                                      <a:pt x="73828" y="13006"/>
                                    </a:lnTo>
                                    <a:lnTo>
                                      <a:pt x="77319" y="17418"/>
                                    </a:lnTo>
                                    <a:lnTo>
                                      <a:pt x="80219" y="22413"/>
                                    </a:lnTo>
                                    <a:lnTo>
                                      <a:pt x="82498" y="27876"/>
                                    </a:lnTo>
                                    <a:lnTo>
                                      <a:pt x="84127" y="33694"/>
                                    </a:lnTo>
                                    <a:lnTo>
                                      <a:pt x="85104" y="39866"/>
                                    </a:lnTo>
                                    <a:lnTo>
                                      <a:pt x="85429" y="46392"/>
                                    </a:lnTo>
                                    <a:lnTo>
                                      <a:pt x="85086" y="53007"/>
                                    </a:lnTo>
                                    <a:lnTo>
                                      <a:pt x="84058" y="59265"/>
                                    </a:lnTo>
                                    <a:lnTo>
                                      <a:pt x="82344" y="65164"/>
                                    </a:lnTo>
                                    <a:lnTo>
                                      <a:pt x="79945" y="70706"/>
                                    </a:lnTo>
                                    <a:lnTo>
                                      <a:pt x="76917" y="75743"/>
                                    </a:lnTo>
                                    <a:lnTo>
                                      <a:pt x="73318" y="80128"/>
                                    </a:lnTo>
                                    <a:lnTo>
                                      <a:pt x="69147" y="83863"/>
                                    </a:lnTo>
                                    <a:lnTo>
                                      <a:pt x="64406" y="86946"/>
                                    </a:lnTo>
                                    <a:lnTo>
                                      <a:pt x="59279" y="89358"/>
                                    </a:lnTo>
                                    <a:lnTo>
                                      <a:pt x="53955" y="91082"/>
                                    </a:lnTo>
                                    <a:lnTo>
                                      <a:pt x="48433" y="92116"/>
                                    </a:lnTo>
                                    <a:lnTo>
                                      <a:pt x="42712" y="92460"/>
                                    </a:lnTo>
                                    <a:lnTo>
                                      <a:pt x="36573" y="92080"/>
                                    </a:lnTo>
                                    <a:lnTo>
                                      <a:pt x="30768" y="90937"/>
                                    </a:lnTo>
                                    <a:lnTo>
                                      <a:pt x="25299" y="89033"/>
                                    </a:lnTo>
                                    <a:lnTo>
                                      <a:pt x="20165" y="86367"/>
                                    </a:lnTo>
                                    <a:lnTo>
                                      <a:pt x="15500" y="83042"/>
                                    </a:lnTo>
                                    <a:lnTo>
                                      <a:pt x="11436" y="79161"/>
                                    </a:lnTo>
                                    <a:lnTo>
                                      <a:pt x="7974" y="74724"/>
                                    </a:lnTo>
                                    <a:lnTo>
                                      <a:pt x="5114" y="69731"/>
                                    </a:lnTo>
                                    <a:lnTo>
                                      <a:pt x="2874" y="64383"/>
                                    </a:lnTo>
                                    <a:lnTo>
                                      <a:pt x="1275" y="58884"/>
                                    </a:lnTo>
                                    <a:lnTo>
                                      <a:pt x="315" y="53232"/>
                                    </a:lnTo>
                                    <a:lnTo>
                                      <a:pt x="-4" y="47428"/>
                                    </a:lnTo>
                                    <a:lnTo>
                                      <a:pt x="-4" y="47428"/>
                                    </a:lnTo>
                                    <a:close/>
                                    <a:moveTo>
                                      <a:pt x="12182" y="47610"/>
                                    </a:moveTo>
                                    <a:lnTo>
                                      <a:pt x="12725" y="55256"/>
                                    </a:lnTo>
                                    <a:lnTo>
                                      <a:pt x="14353" y="62045"/>
                                    </a:lnTo>
                                    <a:lnTo>
                                      <a:pt x="17067" y="67977"/>
                                    </a:lnTo>
                                    <a:lnTo>
                                      <a:pt x="20866" y="73052"/>
                                    </a:lnTo>
                                    <a:lnTo>
                                      <a:pt x="25484" y="77118"/>
                                    </a:lnTo>
                                    <a:lnTo>
                                      <a:pt x="30654" y="80022"/>
                                    </a:lnTo>
                                    <a:lnTo>
                                      <a:pt x="36376" y="81764"/>
                                    </a:lnTo>
                                    <a:lnTo>
                                      <a:pt x="42651" y="82345"/>
                                    </a:lnTo>
                                    <a:lnTo>
                                      <a:pt x="49029" y="81758"/>
                                    </a:lnTo>
                                    <a:lnTo>
                                      <a:pt x="54816" y="79999"/>
                                    </a:lnTo>
                                    <a:lnTo>
                                      <a:pt x="60013" y="77066"/>
                                    </a:lnTo>
                                    <a:lnTo>
                                      <a:pt x="64619" y="72960"/>
                                    </a:lnTo>
                                    <a:lnTo>
                                      <a:pt x="68391" y="67777"/>
                                    </a:lnTo>
                                    <a:lnTo>
                                      <a:pt x="71086" y="61611"/>
                                    </a:lnTo>
                                    <a:lnTo>
                                      <a:pt x="72703" y="54462"/>
                                    </a:lnTo>
                                    <a:lnTo>
                                      <a:pt x="73242" y="46331"/>
                                    </a:lnTo>
                                    <a:lnTo>
                                      <a:pt x="73011" y="41050"/>
                                    </a:lnTo>
                                    <a:lnTo>
                                      <a:pt x="72320" y="36116"/>
                                    </a:lnTo>
                                    <a:lnTo>
                                      <a:pt x="71168" y="31529"/>
                                    </a:lnTo>
                                    <a:lnTo>
                                      <a:pt x="69555" y="27288"/>
                                    </a:lnTo>
                                    <a:lnTo>
                                      <a:pt x="67498" y="23449"/>
                                    </a:lnTo>
                                    <a:lnTo>
                                      <a:pt x="65015" y="20067"/>
                                    </a:lnTo>
                                    <a:lnTo>
                                      <a:pt x="62105" y="17142"/>
                                    </a:lnTo>
                                    <a:lnTo>
                                      <a:pt x="58769" y="14674"/>
                                    </a:lnTo>
                                    <a:lnTo>
                                      <a:pt x="55111" y="12714"/>
                                    </a:lnTo>
                                    <a:lnTo>
                                      <a:pt x="51236" y="11315"/>
                                    </a:lnTo>
                                    <a:lnTo>
                                      <a:pt x="47143" y="10475"/>
                                    </a:lnTo>
                                    <a:lnTo>
                                      <a:pt x="42834" y="10195"/>
                                    </a:lnTo>
                                    <a:lnTo>
                                      <a:pt x="36776" y="10734"/>
                                    </a:lnTo>
                                    <a:lnTo>
                                      <a:pt x="31157" y="12350"/>
                                    </a:lnTo>
                                    <a:lnTo>
                                      <a:pt x="25975" y="15045"/>
                                    </a:lnTo>
                                    <a:lnTo>
                                      <a:pt x="21232" y="18817"/>
                                    </a:lnTo>
                                    <a:lnTo>
                                      <a:pt x="17272" y="23851"/>
                                    </a:lnTo>
                                    <a:lnTo>
                                      <a:pt x="14445" y="30327"/>
                                    </a:lnTo>
                                    <a:lnTo>
                                      <a:pt x="12748" y="38247"/>
                                    </a:lnTo>
                                    <a:lnTo>
                                      <a:pt x="12182" y="47610"/>
                                    </a:lnTo>
                                    <a:lnTo>
                                      <a:pt x="12182" y="476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>
                                  <a:alpha val="100000"/>
                                </a:srgbClr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AtomLabel3"/>
                            <wps:cNvSpPr/>
                            <wps:spPr>
                              <a:xfrm>
                                <a:off x="376591" y="146285"/>
                                <a:ext cx="70087" cy="89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087" h="89325">
                                    <a:moveTo>
                                      <a:pt x="18" y="89325"/>
                                    </a:moveTo>
                                    <a:lnTo>
                                      <a:pt x="18" y="-9"/>
                                    </a:lnTo>
                                    <a:lnTo>
                                      <a:pt x="11840" y="-9"/>
                                    </a:lnTo>
                                    <a:lnTo>
                                      <a:pt x="11840" y="36675"/>
                                    </a:lnTo>
                                    <a:lnTo>
                                      <a:pt x="58275" y="36675"/>
                                    </a:lnTo>
                                    <a:lnTo>
                                      <a:pt x="58275" y="-9"/>
                                    </a:lnTo>
                                    <a:lnTo>
                                      <a:pt x="70096" y="-9"/>
                                    </a:lnTo>
                                    <a:lnTo>
                                      <a:pt x="70096" y="89325"/>
                                    </a:lnTo>
                                    <a:lnTo>
                                      <a:pt x="58275" y="89325"/>
                                    </a:lnTo>
                                    <a:lnTo>
                                      <a:pt x="58275" y="47217"/>
                                    </a:lnTo>
                                    <a:lnTo>
                                      <a:pt x="11840" y="47217"/>
                                    </a:lnTo>
                                    <a:lnTo>
                                      <a:pt x="11840" y="89325"/>
                                    </a:lnTo>
                                    <a:lnTo>
                                      <a:pt x="18" y="893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>
                                  <a:alpha val="100000"/>
                                </a:srgbClr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AtomLabel4"/>
                            <wps:cNvSpPr/>
                            <wps:spPr>
                              <a:xfrm>
                                <a:off x="47500" y="146285"/>
                                <a:ext cx="70087" cy="89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087" h="89325">
                                    <a:moveTo>
                                      <a:pt x="18" y="89325"/>
                                    </a:moveTo>
                                    <a:lnTo>
                                      <a:pt x="18" y="-9"/>
                                    </a:lnTo>
                                    <a:lnTo>
                                      <a:pt x="11840" y="-9"/>
                                    </a:lnTo>
                                    <a:lnTo>
                                      <a:pt x="11840" y="36675"/>
                                    </a:lnTo>
                                    <a:lnTo>
                                      <a:pt x="58275" y="36675"/>
                                    </a:lnTo>
                                    <a:lnTo>
                                      <a:pt x="58275" y="-9"/>
                                    </a:lnTo>
                                    <a:lnTo>
                                      <a:pt x="70096" y="-9"/>
                                    </a:lnTo>
                                    <a:lnTo>
                                      <a:pt x="70096" y="89325"/>
                                    </a:lnTo>
                                    <a:lnTo>
                                      <a:pt x="58275" y="89325"/>
                                    </a:lnTo>
                                    <a:lnTo>
                                      <a:pt x="58275" y="47217"/>
                                    </a:lnTo>
                                    <a:lnTo>
                                      <a:pt x="11840" y="47217"/>
                                    </a:lnTo>
                                    <a:lnTo>
                                      <a:pt x="11840" y="89325"/>
                                    </a:lnTo>
                                    <a:lnTo>
                                      <a:pt x="18" y="893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>
                                  <a:alpha val="100000"/>
                                </a:srgbClr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BondLine2"/>
                            <wps:cNvSpPr/>
                            <wps:spPr>
                              <a:xfrm>
                                <a:off x="301661" y="127462"/>
                                <a:ext cx="63054" cy="3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054" h="36400">
                                    <a:moveTo>
                                      <a:pt x="0" y="0"/>
                                    </a:moveTo>
                                    <a:lnTo>
                                      <a:pt x="63054" y="36400"/>
                                    </a:lnTo>
                                  </a:path>
                                </a:pathLst>
                              </a:custGeom>
                              <a:ln w="9525" cap="rnd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BondLine3"/>
                            <wps:cNvSpPr/>
                            <wps:spPr>
                              <a:xfrm>
                                <a:off x="129462" y="127468"/>
                                <a:ext cx="63024" cy="363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024" h="36389">
                                    <a:moveTo>
                                      <a:pt x="63024" y="0"/>
                                    </a:moveTo>
                                    <a:lnTo>
                                      <a:pt x="0" y="36389"/>
                                    </a:lnTo>
                                  </a:path>
                                </a:pathLst>
                              </a:custGeom>
                              <a:ln w="9525" cap="rnd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moleculeGroup" o:spid="_x0000_s1026" style="width:38.9pt;height:22.3pt;mso-position-horizontal-relative:char;mso-position-vertical-relative:line" coordsize="494179,28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">
                    <v:shape id="AtomLabel2" o:spid="_x0000_s1027" style="position:absolute;left:204361;top:47500;width:85425;height:92475;visibility:visible;mso-wrap-style:square;v-text-anchor:top" coordsize="85425,92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slsUA&#10;AADbAAAADwAAAGRycy9kb3ducmV2LnhtbESPQWvCQBCF74L/YRnBi9SNIlJSV1FB0FNptIXehuw0&#10;Cc3OhuyaxH/fOQi9zfDevPfNZje4WnXUhsqzgcU8AUWce1txYeB2Pb28ggoR2WLtmQw8KMBuOx5t&#10;MLW+5w/qslgoCeGQooEyxibVOuQlOQxz3xCL9uNbh1HWttC2xV7CXa2XSbLWDiuWhhIbOpaU/2Z3&#10;ZyCZffXhsLh8zo6HW7E6V+/f2aMzZjoZ9m+gIg3x3/y8PlvBF3r5RQb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SKyWxQAAANsAAAAPAAAAAAAAAAAAAAAAAJgCAABkcnMv&#10;ZG93bnJldi54bWxQSwUGAAAAAAQABAD1AAAAigMAAAAA&#10;" path="m-4,47428l741,36910,2981,27600,6713,19497r5226,-6895l18345,7097,25619,3164,33762,805,42773,18r6033,370l54534,1496r5423,1847l65076,5929r4671,3247l73828,13006r3491,4412l80219,22413r2279,5463l84127,33694r977,6172l85429,46392r-343,6615l84058,59265r-1714,5899l79945,70706r-3028,5037l73318,80128r-4171,3735l64406,86946r-5127,2412l53955,91082r-5522,1034l42712,92460r-6139,-380l30768,90937,25299,89033,20165,86367,15500,83042,11436,79161,7974,74724,5114,69731,2874,64383,1275,58884,315,53232,-4,47428r,xm12182,47610r543,7646l14353,62045r2714,5932l20866,73052r4618,4066l30654,80022r5722,1742l42651,82345r6378,-587l54816,79999r5197,-2933l64619,72960r3772,-5183l71086,61611r1617,-7149l73242,46331r-231,-5281l72320,36116,71168,31529,69555,27288,67498,23449,65015,20067,62105,17142,58769,14674,55111,12714,51236,11315r-4093,-840l42834,10195r-6058,539l31157,12350r-5182,2695l21232,18817r-3960,5034l14445,30327r-1697,7920l12182,47610r,xe" fillcolor="red" stroked="f">
                      <v:path arrowok="t"/>
                    </v:shape>
                    <v:shape id="AtomLabel3" o:spid="_x0000_s1028" style="position:absolute;left:376591;top:146285;width:70087;height:89325;visibility:visible;mso-wrap-style:square;v-text-anchor:top" coordsize="70087,89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blBL8A&#10;AADbAAAADwAAAGRycy9kb3ducmV2LnhtbERPTYvCMBC9L/gfwgh7WTSNB1mqUUQQFPGwXfE8NmNT&#10;bCalidr992ZB8DaP9znzZe8acacu1J41qHEGgrj0puZKw/F3M/oGESKywcYzafijAMvF4GOOufEP&#10;/qF7ESuRQjjkqMHG2OZShtKSwzD2LXHiLr5zGBPsKmk6fKRw18hJlk2lw5pTg8WW1pbKa3FzGq49&#10;2sNpWuykP7H6as7KXfZK689hv5qBiNTHt/jl3po0X8H/L+k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BuUEvwAAANsAAAAPAAAAAAAAAAAAAAAAAJgCAABkcnMvZG93bnJl&#10;di54bWxQSwUGAAAAAAQABAD1AAAAhAMAAAAA&#10;" path="m18,89325l18,-9r11822,l11840,36675r46435,l58275,-9r11821,l70096,89325r-11821,l58275,47217r-46435,l11840,89325r-11822,xe" fillcolor="gray" stroked="f">
                      <v:path arrowok="t"/>
                    </v:shape>
                    <v:shape id="AtomLabel4" o:spid="_x0000_s1029" style="position:absolute;left:47500;top:146285;width:70087;height:89325;visibility:visible;mso-wrap-style:square;v-text-anchor:top" coordsize="70087,89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R7c8EA&#10;AADbAAAADwAAAGRycy9kb3ducmV2LnhtbERPTWuDQBC9B/oflin0Euqqh1CMm1AKhZSSQ23wPHFH&#10;V+LOiruJ9t9nC4Xe5vE+p9wvdhA3mnzvWEGWpCCIG6d77hScvt+fX0D4gKxxcEwKfsjDfvewKrHQ&#10;buYvulWhEzGEfYEKTAhjIaVvDFn0iRuJI9e6yWKIcOqknnCO4XaQeZpupMWeY4PBkd4MNZfqahVc&#10;FjTHelN9SFdzth7OmW0/M6WeHpfXLYhAS/gX/7kPOs7P4feXeID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Ue3PBAAAA2wAAAA8AAAAAAAAAAAAAAAAAmAIAAGRycy9kb3du&#10;cmV2LnhtbFBLBQYAAAAABAAEAPUAAACGAwAAAAA=&#10;" path="m18,89325l18,-9r11822,l11840,36675r46435,l58275,-9r11821,l70096,89325r-11821,l58275,47217r-46435,l11840,89325r-11822,xe" fillcolor="gray" stroked="f">
                      <v:path arrowok="t"/>
                    </v:shape>
                    <v:shape id="BondLine2" o:spid="_x0000_s1030" style="position:absolute;left:301661;top:127462;width:63054;height:36400;visibility:visible;mso-wrap-style:square;v-text-anchor:top" coordsize="63054,3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Lg8QA&#10;AADbAAAADwAAAGRycy9kb3ducmV2LnhtbESPQWsCMRCF74X+hzCCN82qUGU1irVUBC9qe9DbsBk3&#10;i5tJ3ETd/vumIPQ2w3vvmzezRWtrcacmVI4VDPoZCOLC6YpLBd9fn70JiBCRNdaOScEPBVjMX19m&#10;mGv34D3dD7EUCcIhRwUmRp9LGQpDFkPfeeKknV1jMaa1KaVu8JHgtpbDLHuTFitOFwx6WhkqLoeb&#10;TZTt8H1zPO98sXYfV6+XYxNOW6W6nXY5BRGpjf/mZ3qjU/0R/P2SB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iy4PEAAAA2wAAAA8AAAAAAAAAAAAAAAAAmAIAAGRycy9k&#10;b3ducmV2LnhtbFBLBQYAAAAABAAEAPUAAACJAwAAAAA=&#10;" path="m,l63054,36400e" filled="f">
                      <v:stroke endcap="round"/>
                      <v:path arrowok="t"/>
                    </v:shape>
                    <v:shape id="BondLine3" o:spid="_x0000_s1031" style="position:absolute;left:129462;top:127468;width:63024;height:36389;visibility:visible;mso-wrap-style:square;v-text-anchor:top" coordsize="63024,36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VPNcMA&#10;AADbAAAADwAAAGRycy9kb3ducmV2LnhtbESPQWvCQBCF70L/wzKF3nRTqVpSVymCIAqCsfQ8ZMck&#10;bXY27q5J/PeuIHib4b33zZv5sje1aMn5yrKC91ECgji3uuJCwc9xPfwE4QOyxtoyKbiSh+XiZTDH&#10;VNuOD9RmoRARwj5FBWUITSqlz0sy6Ee2IY7ayTqDIa6ukNphF+GmluMkmUqDFccLJTa0Kin/zy4m&#10;UrI9Tcbd9m922blDzqfpb1uclXp77b+/QATqw9P8SG90rP8B91/iAH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VPNcMAAADbAAAADwAAAAAAAAAAAAAAAACYAgAAZHJzL2Rv&#10;d25yZXYueG1sUEsFBgAAAAAEAAQA9QAAAIgDAAAAAA==&#10;" path="m63024,l,36389e" filled="f">
                      <v:stroke endcap="round"/>
                      <v:path arrowok="t"/>
                    </v:shape>
                    <w10:anchorlock/>
                  </v:group>
                </w:pict>
              </mc:Fallback>
            </mc:AlternateContent>
          </w:r>
        </w:sdtContent>
      </w:sdt>
      <w:bookmarkEnd w:id="0"/>
      <w:r>
        <w:rPr>
          <w:sz w:val="144"/>
        </w:rPr>
        <w:t xml:space="preserve"> </w:t>
      </w:r>
      <w:r w:rsidRPr="00282682">
        <w:rPr>
          <w:sz w:val="144"/>
          <w:lang w:val="sr-Cyrl-RS"/>
        </w:rPr>
        <w:t>.</w:t>
      </w:r>
    </w:p>
    <w:sectPr w:rsidR="00282682" w:rsidRPr="00282682" w:rsidSect="004D1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774B6F"/>
    <w:rsid w:val="00282682"/>
    <w:rsid w:val="003D5703"/>
    <w:rsid w:val="004D1FAE"/>
    <w:rsid w:val="00527F8F"/>
    <w:rsid w:val="00761733"/>
    <w:rsid w:val="00774B6F"/>
    <w:rsid w:val="0086763D"/>
    <w:rsid w:val="00AA0B1F"/>
    <w:rsid w:val="00CA4E70"/>
    <w:rsid w:val="00D81715"/>
    <w:rsid w:val="00FA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B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6F"/>
    <w:rPr>
      <w:rFonts w:ascii="Tahoma" w:hAnsi="Tahoma" w:cs="Tahoma"/>
      <w:sz w:val="16"/>
      <w:szCs w:val="16"/>
    </w:rPr>
  </w:style>
  <w:style w:type="character" w:customStyle="1" w:styleId="libtrad">
    <w:name w:val="libtrad"/>
    <w:basedOn w:val="DefaultParagraphFont"/>
    <w:rsid w:val="00527F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webSettings" Target="webSettings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ettings" Target="setting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styles" Target="styles.xml"/><Relationship Id="rId23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8F251DF8344924B5B5D2BD6CB78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72B4E-2BC9-4654-9522-2D13BF232E56}"/>
      </w:docPartPr>
      <w:docPartBody>
        <w:p w:rsidR="00000000" w:rsidRDefault="002F14A8">
          <w:r w:rsidRPr="00CD4568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A8"/>
    <w:rsid w:val="000C171B"/>
    <w:rsid w:val="002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4A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hemistryZone>
  <DocumentDepictionOptionXPath value="/*[local-name()='cml' and namespace-uri()='http://www.xml-cml.org/schema'][1]/*[local-name()='molecule' and namespace-uri()='http://www.xml-cml.org/schema'][1]"/>
  <NavigatorDepictionOptionXPath value="/*[local-name()='cml' and namespace-uri()='http://www.xml-cml.org/schema'][1]/*[local-name()='molecule' and namespace-uri()='http://www.xml-cml.org/schema'][1]/*[local-name()='formula' and namespace-uri()='http://www.xml-cml.org/schema'][1]/@*[local-name()='concise' and namespace-uri()='']" collapsed="True"/>
  <ref cml="{96EBD71A-561B-4487-BB31-D9158825E533}" cc="353834037"/>
</ChemistryZone>
</file>

<file path=customXml/item10.xml><?xml version="1.0" encoding="utf-8"?>
<cml xmlns:nameDict="http://www.xml-cml.org/dictionary/cml/name/" xmlns="http://www.xml-cml.org/schema">
  <name dictRef="nameDict:unknown">вода</name>
</cml>
</file>

<file path=customXml/item11.xml><?xml version="1.0" encoding="utf-8"?>
<cml xmlns:nameDict="http://www.xml-cml.org/dictionary/cml/name/" xmlns="http://www.xml-cml.org/schema">
  <name dictRef="nameDict:unknown">water</name>
</cml>
</file>

<file path=customXml/item12.xml><?xml version="1.0" encoding="utf-8"?>
<cml:cml xmlns:cml="http://www.xml-cml.org/schema" xmlns:cmlDict="http://www.xml-cml.org/dictionary/cml/" xmlns:bondDict="http://www.xml-cml.org/dictionary/bond/" xmlns:pc="http://www.ncbi.nlm.nih.gov" convention="cmlDict:cmllite">
  <cml:molecule formalCharge="0" id="m1" spinMultiplicity="1">
    <cml:name dictRef="pc:CID">962</cml:name>
    <cml:atomArray>
      <cml:atom id="a1" x2="81.8338549671615" y2="-4.99990047692461" elementType="O"/>
      <cml:atom id="a2" x2="99.1560908130229" y2="4.99990047692461" elementType="H"/>
      <cml:atom id="a3" x2="64.5148448635433" y2="4.99990047692461" elementType="H"/>
    </cml:atomArray>
    <cml:bondArray>
      <cml:bond xmlns:p7="http://www.xml-cml.org/dictionary/cmlx/" id="a1_a2" order="S" atomRefs2="a1 a2" p7:cyclic="Acyclic"/>
      <cml:bond xmlns:p7="http://www.xml-cml.org/dictionary/cmlx/" id="a1_a3" order="S" atomRefs2="a1 a3" p7:cyclic="Acyclic"/>
    </cml:bondArray>
    <cml:name dictRef="pc:iupac">water</cml:name>
    <cml:name dictRef="pc:iupac">oxidane</cml:name>
    <cml:name dictRef="pc:iupac">oxidane</cml:name>
    <cml:name dictRef="pc:iupac">oxidane</cml:name>
    <cml:name dictRef="pc:iupac">water</cml:name>
    <cidCommand xmlns="http://www.xml-cml.org/dictionary/cmlx/" instruction="NormalizeOnImport"/>
    <cml:formula concise="H 2 O 1"/>
  </cml:molecule>
</cml:cml>
</file>

<file path=customXml/item13.xml><?xml version="1.0" encoding="utf-8"?>
<ChemistryZone>
  <DocumentDepictionOptionXPath value="/*[local-name()='cml' and namespace-uri()='http://www.xml-cml.org/schema'][1]/*[local-name()='molecule' and namespace-uri()='http://www.xml-cml.org/schema'][1]"/>
  <NavigatorDepictionOptionXPath value="/*[local-name()='cml' and namespace-uri()='http://www.xml-cml.org/schema'][1]/*[local-name()='molecule' and namespace-uri()='http://www.xml-cml.org/schema'][1]/*[local-name()='formula' and namespace-uri()='http://www.xml-cml.org/schema'][1]/@*[local-name()='concise' and namespace-uri()='']" collapsed="true"/>
  <ViewBox x="0" y="0" width="0" height="0"/>
  <ref cml="{4F2BE13D-396B-415C-B5D0-E8A55C445F38}" cc="3449407722"/>
</ChemistryZone>
</file>

<file path=customXml/item14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2.xml><?xml version="1.0" encoding="utf-8"?>
<cml xmlns="http://www.xml-cml.org/schema" xmlns:conventions="http://www.xml-cml.org/convention/" xmlns:cmlDict="http://www.xml-cml.org/dictionary/cml/" xmlns:nameDict="http://www.xml-cml.org/dictionary/cml/name/" convention="conventions:molecular">
  <molecule id="m1" formalCharge="0" spinMultiplicity="1">
    <name dictRef="nameDict:unknown">sodium hydroxide</name>
    <atomArray>
      <atom id="a1" elementType="O" formalCharge="-1" x2="0.0" y2="0.0">
        <label value="O" dictRef="cmlDict:locant"/>
      </atom>
      <atom id="a3" elementType="H" x2="1.6" y2="0.0"/>
      <atom id="a2" elementType="Na" formalCharge="1" hydrogenCount="0" x2="4.8" y2="0.0">
        <label value="Na" dictRef="cmlDict:locant"/>
      </atom>
    </atomArray>
    <bondArray>
      <bond xmlns:p7="http://www.xml-cml.org/dictionary/cmlx/" id="a1_a3" atomRefs2="a1 a3" order="S" p7:cyclic="Acyclic"/>
    </bondArray>
    <cidCommand xmlns="http://www.xml-cml.org/dictionary/cmlx/" instruction="NormalizeOnImport"/>
    <formula concise="H 1 Na 1 O 1"/>
  </molecule>
</cml>
</file>

<file path=customXml/item3.xml><?xml version="1.0" encoding="utf-8"?>
<cml xmlns="http://www.xml-cml.org/schema" xmlns:conventions="http://www.xml-cml.org/convention/" xmlns:cmlDict="http://www.xml-cml.org/dictionary/cml/" xmlns:nameDict="http://www.xml-cml.org/dictionary/cml/name/" convention="conventions:molecular">
  <molecule id="m1" formalCharge="0" spinMultiplicity="1">
    <name dictRef="nameDict:unknown">sulfuric acid</name>
    <atomArray>
      <atom id="a1" elementType="S" hydrogenCount="0" x2="0.0" y2="0.0"/>
      <atom id="a2" elementType="O" x2="0.79999995" y2="-1.3856407">
        <label value="O" dictRef="cmlDict:locant"/>
      </atom>
      <atom id="a3" elementType="O" x2="-0.80000013" y2="1.3856406">
        <label value="O'" dictRef="cmlDict:locant"/>
      </atom>
      <atom id="a4" elementType="O" hydrogenCount="0" x2="-1.3856407" y2="-0.7999999">
        <label value="O''" dictRef="cmlDict:locant"/>
      </atom>
      <atom id="a5" elementType="O" hydrogenCount="0" x2="1.3856407" y2="0.8">
        <label value="O'''" dictRef="cmlDict:locant"/>
      </atom>
      <atom id="a6" elementType="H" x2="2.4" y2="-1.3856407"/>
      <atom id="a7" elementType="H" x2="-2.4" y2="1.3856405"/>
    </atomArray>
    <bondArray>
      <bond xmlns:p7="http://www.xml-cml.org/dictionary/cmlx/" id="a1_a2" atomRefs2="a1 a2" order="S" p7:cyclic="Acyclic"/>
      <bond xmlns:p7="http://www.xml-cml.org/dictionary/cmlx/" id="a1_a3" atomRefs2="a1 a3" order="S" p7:cyclic="Acyclic"/>
      <bond xmlns:p7="http://www.xml-cml.org/dictionary/cmlx/" id="a1_a4" atomRefs2="a1 a4" order="D" p7:cyclic="Acyclic"/>
      <bond xmlns:p7="http://www.xml-cml.org/dictionary/cmlx/" id="a1_a5" atomRefs2="a1 a5" order="D" p7:cyclic="Acyclic"/>
      <bond xmlns:p7="http://www.xml-cml.org/dictionary/cmlx/" id="a2_a6" atomRefs2="a2 a6" order="S" p7:cyclic="Acyclic"/>
      <bond xmlns:p7="http://www.xml-cml.org/dictionary/cmlx/" id="a3_a7" atomRefs2="a3 a7" order="S" p7:cyclic="Acyclic"/>
    </bondArray>
    <cidCommand xmlns="http://www.xml-cml.org/dictionary/cmlx/" instruction="NormalizeOnImport"/>
    <formula concise="H 2 O 4 S 1"/>
  </molecule>
</cml>
</file>

<file path=customXml/item4.xml><?xml version="1.0" encoding="utf-8"?>
<cml xmlns="http://www.xml-cml.org/schema" xmlns:nameDict="http://www.xml-cml.org/dictionary/cml/name/" xmlns:cmlDict="http://www.xml-cml.org/dictionary/cml/" xmlns:conventions="http://www.xml-cml.org/convention/" convention="conventions:molecular">
  <molecule id="m1" formalCharge="0" spinMultiplicity="1">
    <name dictRef="nameDict:iupac">benzene</name>
    <name dictRef="nameDict:trivial">Phenyl hydride</name>
    <formula concise="C 6 H 6"/>
    <atomArray>
      <atom id="a1" elementType="C" x2="-1.9249999523162842" y2="-5.774966176102378"/>
      <atom id="a2" elementType="C" x2="-3.2586692933645427" y2="-6.544983116661417"/>
      <atom id="a3" elementType="C" x2="-3.2586692933645427" y2="-8.085016997779501"/>
      <atom id="a4" elementType="C" x2="-1.9249999523162842" y2="-8.85503393833854"/>
      <atom id="a5" elementType="C" x2="-0.5913306112680257" y2="-8.085016997779501"/>
      <atom id="a6" elementType="C" x2="-0.5913306112680257" y2="-6.544983116661417"/>
      <atom id="a7" elementType="H" x2="-1.9249999523162846" y2="-4.234966176102378"/>
      <atom id="a8" elementType="H" x2="-4.592353305501773" y2="-5.774991586987524"/>
      <atom id="a9" elementType="H" x2="-4.592353305501773" y2="-8.855008527453393"/>
      <atom id="a10" elementType="H" x2="-1.9249999523162846" y2="-10.395033938338539"/>
      <atom id="a11" elementType="H" x2="0.7423534008692048" y2="-8.855008527453393"/>
      <atom id="a12" elementType="H" x2="0.742353400869205" y2="-5.774991586987525"/>
    </atomArray>
    <bondArray>
      <bond xmlns:p7="http://www.xml-cml.org/dictionary/cmlx/" id="b1" atomRefs2="a1 a2" order="S" p7:cyclic="Cyclic"/>
      <bond xmlns:p7="http://www.xml-cml.org/dictionary/cmlx/" id="b2" atomRefs2="a2 a3" order="D" p7:cyclic="Cyclic"/>
      <bond xmlns:p7="http://www.xml-cml.org/dictionary/cmlx/" id="b3" atomRefs2="a3 a4" order="S" p7:cyclic="Cyclic"/>
      <bond xmlns:p7="http://www.xml-cml.org/dictionary/cmlx/" id="b4" atomRefs2="a4 a5" order="D" p7:cyclic="Cyclic"/>
      <bond xmlns:p7="http://www.xml-cml.org/dictionary/cmlx/" id="b5" atomRefs2="a5 a6" order="S" p7:cyclic="Cyclic"/>
      <bond xmlns:p7="http://www.xml-cml.org/dictionary/cmlx/" id="b6" atomRefs2="a1 a6" order="D" p7:cyclic="Cyclic"/>
      <bond xmlns:p7="http://www.xml-cml.org/dictionary/cmlx/" id="b7" atomRefs2="a1 a7" order="S" p7:cyclic="Acyclic"/>
      <bond xmlns:p7="http://www.xml-cml.org/dictionary/cmlx/" id="b8" atomRefs2="a2 a8" order="S" p7:cyclic="Acyclic"/>
      <bond xmlns:p7="http://www.xml-cml.org/dictionary/cmlx/" id="b9" atomRefs2="a3 a9" order="S" p7:cyclic="Acyclic"/>
      <bond xmlns:p7="http://www.xml-cml.org/dictionary/cmlx/" id="b10" atomRefs2="a4 a10" order="S" p7:cyclic="Acyclic"/>
      <bond xmlns:p7="http://www.xml-cml.org/dictionary/cmlx/" id="b11" atomRefs2="a5 a11" order="S" p7:cyclic="Acyclic"/>
      <bond xmlns:p7="http://www.xml-cml.org/dictionary/cmlx/" id="b12" atomRefs2="a6 a12" order="S" p7:cyclic="Acyclic"/>
    </bondArray>
    <cidCommand xmlns="http://www.xml-cml.org/dictionary/cmlx/" instruction="NormalizeOnImport"/>
  </molecule>
</cml>
</file>

<file path=customXml/item5.xml><?xml version="1.0" encoding="utf-8"?>
<ChemistryZone>
  <DocumentDepictionOptionXPath value="/*[local-name()='cml' and namespace-uri()='http://www.xml-cml.org/schema'][1]/*[local-name()='molecule' and namespace-uri()='http://www.xml-cml.org/schema'][1]"/>
  <NavigatorDepictionOptionXPath value="/*[local-name()='cml' and namespace-uri()='http://www.xml-cml.org/schema'][1]/*[local-name()='molecule' and namespace-uri()='http://www.xml-cml.org/schema'][1]/*[local-name()='formula' and namespace-uri()='http://www.xml-cml.org/schema'][1]/@*[local-name()='concise' and namespace-uri()='']" collapsed="True"/>
  <ref cml="{728A55E0-D2E4-4DC0-BCEC-5840CE78B39D}" cc="353834040"/>
</ChemistryZone>
</file>

<file path=customXml/item6.xml><?xml version="1.0" encoding="utf-8"?>
<ChemistryZone>
  <DocumentDepictionOptionXPath value="/*[local-name()='cml' and namespace-uri()='http://www.xml-cml.org/schema'][1]/*[local-name()='molecule' and namespace-uri()='http://www.xml-cml.org/schema'][1]"/>
  <NavigatorDepictionOptionXPath value="/*[local-name()='cml' and namespace-uri()='http://www.xml-cml.org/schema'][1]/*[local-name()='molecule' and namespace-uri()='http://www.xml-cml.org/schema'][1]/*[local-name()='formula' and namespace-uri()='http://www.xml-cml.org/schema'][1]/@*[local-name()='concise' and namespace-uri()='']" collapsed="True"/>
  <ref cml="{5B46FFBA-805C-4945-99D9-A9E3D3E02FCD}" cc="353833981"/>
</ChemistryZone>
</file>

<file path=customXml/item7.xml><?xml version="1.0" encoding="utf-8"?>
<cml xmlns="http://www.xml-cml.org/schema" xmlns:conventions="http://www.xml-cml.org/convention/" xmlns:cmlDict="http://www.xml-cml.org/dictionary/cml/" xmlns:nameDict="http://www.xml-cml.org/dictionary/cml/name/" convention="conventions:molecular">
  <molecule id="m1" formalCharge="0" spinMultiplicity="1">
    <name dictRef="nameDict:trivial">H_{2}O</name>
    <name dictRef="nameDict:iupac">oxidane</name>
    <name dictRef="nameDict:trivial">aqua</name>
    <name dictRef="nameDict:trivial">water</name>
    <name dictRef="nameDict:systematic">dihydrogen monoxide</name>
    <name dictRef="nameDict:systematic">hydrogen hydroxide</name>
    <name dictRef="nameDict:trivial">Adam's ale</name>
    <formula concise="H 2 O 1"/>
    <atomArray>
      <atom id="a1" elementType="O" x2="-1.5950000286102295" y2="1.1549999713897705"/>
      <atom id="a2" elementType="H" x2="-0.05500002861022946" y2="1.1549999713897705"/>
      <atom id="a3" elementType="H" x2="-2.3650000286102295" y2="2.4886790932178062"/>
    </atomArray>
    <bondArray>
      <bond xmlns:p7="http://www.xml-cml.org/dictionary/cmlx/" id="b1" atomRefs2="a1 a2" order="S" p7:cyclic="Acyclic"/>
      <bond xmlns:p7="http://www.xml-cml.org/dictionary/cmlx/" id="b2" atomRefs2="a1 a3" order="S" p7:cyclic="Acyclic"/>
    </bondArray>
    <cidCommand xmlns="http://www.xml-cml.org/dictionary/cmlx/" instruction="NormalizeOnImport"/>
    <name dictRef="nameDict:trivial">voda</name>
    <name dictRef="nameDict:trivial">вода</name>
  </molecule>
</cml>
</file>

<file path=customXml/item8.xml><?xml version="1.0" encoding="utf-8"?>
<ChemistryZone>
  <DocumentDepictionOptionXPath value="/*[local-name()='cml' and namespace-uri()='http://www.xml-cml.org/schema'][1]/*[local-name()='molecule' and namespace-uri()='http://www.xml-cml.org/schema'][1]"/>
  <NavigatorDepictionOptionXPath value="/*[local-name()='cml' and namespace-uri()='http://www.xml-cml.org/schema'][1]/*[local-name()='molecule' and namespace-uri()='http://www.xml-cml.org/schema'][1]/*[local-name()='formula' and namespace-uri()='http://www.xml-cml.org/schema'][1]/@*[local-name()='concise' and namespace-uri()='']" collapsed="True"/>
  <ref cml="{45F27B0A-B79A-4E44-A951-757FE3061A3A}" cc="353833963"/>
</ChemistryZone>
</file>

<file path=customXml/item9.xml><?xml version="1.0" encoding="utf-8"?>
<cml:cml xmlns:conventions="http://www.xml-cml.org/convention/" xmlns:cml="http://www.xml-cml.org/schema" xmlns:cmlDict="http://www.xml-cml.org/dictionary/cml/" xmlns:nameDict="http://www.xml-cml.org/dictionary/cml/name/" convention="conventions:molecular">
  <cml:molecule id="m1" formalCharge="0" spinMultiplicity="1">
    <cml:atomArray>
      <cml:atom id="a0" elementType="C" x2="329.5" y2="182.5"/>
    </cml:atomArray>
    <cml:bondArray/>
    <cml:formula concise="C 1"/>
    <name xmlns="http://www.xml-cml.org/schema" dictRef="nameDict:inchikey">VNWKTOKETHGBQD-UHFFFAOYSA-N</name>
    <name xmlns="http://www.xml-cml.org/schema" dictRef="nameDict:chemspider">Methane</name>
    <cidCommand xmlns="http://www.xml-cml.org/dictionary/cmlx/" instruction="NormalizeOnImport"/>
  </cml:molecule>
</cml:cml>
</file>

<file path=customXml/itemProps1.xml><?xml version="1.0" encoding="utf-8"?>
<ds:datastoreItem xmlns:ds="http://schemas.openxmlformats.org/officeDocument/2006/customXml" ds:itemID="{8398787D-FE03-48D0-881C-B53238511298}">
  <ds:schemaRefs/>
</ds:datastoreItem>
</file>

<file path=customXml/itemProps10.xml><?xml version="1.0" encoding="utf-8"?>
<ds:datastoreItem xmlns:ds="http://schemas.openxmlformats.org/officeDocument/2006/customXml" ds:itemID="{86F5D8ED-010C-41BC-927E-49E6F1E8151D}">
  <ds:schemaRefs>
    <ds:schemaRef ds:uri="http://www.xml-cml.org/dictionary/cml/name/"/>
    <ds:schemaRef ds:uri="http://www.xml-cml.org/schema"/>
  </ds:schemaRefs>
</ds:datastoreItem>
</file>

<file path=customXml/itemProps11.xml><?xml version="1.0" encoding="utf-8"?>
<ds:datastoreItem xmlns:ds="http://schemas.openxmlformats.org/officeDocument/2006/customXml" ds:itemID="{1F59DDCA-ABB4-4F85-86CF-BE169178C8AE}">
  <ds:schemaRefs>
    <ds:schemaRef ds:uri="http://www.xml-cml.org/dictionary/cml/name/"/>
    <ds:schemaRef ds:uri="http://www.xml-cml.org/schema"/>
  </ds:schemaRefs>
</ds:datastoreItem>
</file>

<file path=customXml/itemProps12.xml><?xml version="1.0" encoding="utf-8"?>
<ds:datastoreItem xmlns:ds="http://schemas.openxmlformats.org/officeDocument/2006/customXml" ds:itemID="{4F2BE13D-396B-415C-B5D0-E8A55C445F38}">
  <ds:schemaRefs>
    <ds:schemaRef ds:uri="http://www.xml-cml.org/schema"/>
    <ds:schemaRef ds:uri="http://www.xml-cml.org/dictionary/cml/"/>
    <ds:schemaRef ds:uri="http://www.xml-cml.org/dictionary/bond/"/>
    <ds:schemaRef ds:uri="http://www.ncbi.nlm.nih.gov"/>
    <ds:schemaRef ds:uri="http://www.xml-cml.org/dictionary/cmlx/"/>
  </ds:schemaRefs>
</ds:datastoreItem>
</file>

<file path=customXml/itemProps13.xml><?xml version="1.0" encoding="utf-8"?>
<ds:datastoreItem xmlns:ds="http://schemas.openxmlformats.org/officeDocument/2006/customXml" ds:itemID="{F397E515-67E4-4222-9F03-0AE0B7658712}">
  <ds:schemaRefs/>
</ds:datastoreItem>
</file>

<file path=customXml/itemProps14.xml><?xml version="1.0" encoding="utf-8"?>
<ds:datastoreItem xmlns:ds="http://schemas.openxmlformats.org/officeDocument/2006/customXml" ds:itemID="{7BA65552-7661-4F04-B4D1-9079A30C8162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728A55E0-D2E4-4DC0-BCEC-5840CE78B39D}">
  <ds:schemaRefs>
    <ds:schemaRef ds:uri="http://www.xml-cml.org/schema"/>
    <ds:schemaRef ds:uri="http://www.xml-cml.org/convention/"/>
    <ds:schemaRef ds:uri="http://www.xml-cml.org/dictionary/cml/"/>
    <ds:schemaRef ds:uri="http://www.xml-cml.org/dictionary/cml/name/"/>
    <ds:schemaRef ds:uri="http://www.xml-cml.org/dictionary/cmlx/"/>
  </ds:schemaRefs>
</ds:datastoreItem>
</file>

<file path=customXml/itemProps3.xml><?xml version="1.0" encoding="utf-8"?>
<ds:datastoreItem xmlns:ds="http://schemas.openxmlformats.org/officeDocument/2006/customXml" ds:itemID="{96EBD71A-561B-4487-BB31-D9158825E533}">
  <ds:schemaRefs>
    <ds:schemaRef ds:uri="http://www.xml-cml.org/schema"/>
    <ds:schemaRef ds:uri="http://www.xml-cml.org/convention/"/>
    <ds:schemaRef ds:uri="http://www.xml-cml.org/dictionary/cml/"/>
    <ds:schemaRef ds:uri="http://www.xml-cml.org/dictionary/cml/name/"/>
    <ds:schemaRef ds:uri="http://www.xml-cml.org/dictionary/cmlx/"/>
  </ds:schemaRefs>
</ds:datastoreItem>
</file>

<file path=customXml/itemProps4.xml><?xml version="1.0" encoding="utf-8"?>
<ds:datastoreItem xmlns:ds="http://schemas.openxmlformats.org/officeDocument/2006/customXml" ds:itemID="{5B46FFBA-805C-4945-99D9-A9E3D3E02FCD}">
  <ds:schemaRefs>
    <ds:schemaRef ds:uri="http://www.xml-cml.org/schema"/>
    <ds:schemaRef ds:uri="http://www.xml-cml.org/dictionary/cml/name/"/>
    <ds:schemaRef ds:uri="http://www.xml-cml.org/dictionary/cml/"/>
    <ds:schemaRef ds:uri="http://www.xml-cml.org/convention/"/>
    <ds:schemaRef ds:uri="http://www.xml-cml.org/dictionary/cmlx/"/>
  </ds:schemaRefs>
</ds:datastoreItem>
</file>

<file path=customXml/itemProps5.xml><?xml version="1.0" encoding="utf-8"?>
<ds:datastoreItem xmlns:ds="http://schemas.openxmlformats.org/officeDocument/2006/customXml" ds:itemID="{7FC928CF-83BD-4302-80AF-C961321A02B5}">
  <ds:schemaRefs/>
</ds:datastoreItem>
</file>

<file path=customXml/itemProps6.xml><?xml version="1.0" encoding="utf-8"?>
<ds:datastoreItem xmlns:ds="http://schemas.openxmlformats.org/officeDocument/2006/customXml" ds:itemID="{E555CFBD-B010-437F-AB50-01B1A92DBD36}">
  <ds:schemaRefs/>
</ds:datastoreItem>
</file>

<file path=customXml/itemProps7.xml><?xml version="1.0" encoding="utf-8"?>
<ds:datastoreItem xmlns:ds="http://schemas.openxmlformats.org/officeDocument/2006/customXml" ds:itemID="{45F27B0A-B79A-4E44-A951-757FE3061A3A}">
  <ds:schemaRefs>
    <ds:schemaRef ds:uri="http://www.xml-cml.org/schema"/>
    <ds:schemaRef ds:uri="http://www.xml-cml.org/convention/"/>
    <ds:schemaRef ds:uri="http://www.xml-cml.org/dictionary/cml/"/>
    <ds:schemaRef ds:uri="http://www.xml-cml.org/dictionary/cml/name/"/>
    <ds:schemaRef ds:uri="http://www.xml-cml.org/dictionary/cmlx/"/>
  </ds:schemaRefs>
</ds:datastoreItem>
</file>

<file path=customXml/itemProps8.xml><?xml version="1.0" encoding="utf-8"?>
<ds:datastoreItem xmlns:ds="http://schemas.openxmlformats.org/officeDocument/2006/customXml" ds:itemID="{A71A3767-8979-41C8-B422-D89075ED48E2}">
  <ds:schemaRefs/>
</ds:datastoreItem>
</file>

<file path=customXml/itemProps9.xml><?xml version="1.0" encoding="utf-8"?>
<ds:datastoreItem xmlns:ds="http://schemas.openxmlformats.org/officeDocument/2006/customXml" ds:itemID="{76B54BB3-2EC8-4158-87EC-EE1D2E5DBC5B}">
  <ds:schemaRefs>
    <ds:schemaRef ds:uri="http://www.xml-cml.org/convention/"/>
    <ds:schemaRef ds:uri="http://www.xml-cml.org/schema"/>
    <ds:schemaRef ds:uri="http://www.xml-cml.org/dictionary/cml/"/>
    <ds:schemaRef ds:uri="http://www.xml-cml.org/dictionary/cml/name/"/>
    <ds:schemaRef ds:uri="http://www.xml-cml.org/dictionary/cmlx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39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Vladimir Filipovic</cp:lastModifiedBy>
  <cp:revision>9</cp:revision>
  <dcterms:created xsi:type="dcterms:W3CDTF">2012-05-04T08:19:00Z</dcterms:created>
  <dcterms:modified xsi:type="dcterms:W3CDTF">2017-02-20T11:56:00Z</dcterms:modified>
</cp:coreProperties>
</file>